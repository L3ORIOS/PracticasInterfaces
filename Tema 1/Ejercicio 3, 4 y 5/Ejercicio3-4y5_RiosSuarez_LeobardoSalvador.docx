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226" w:tblpY="1796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411"/>
      </w:tblGrid>
      <w:tr w:rsidR="00A66B18" w:rsidRPr="0041428F" w14:paraId="45894977" w14:textId="77777777" w:rsidTr="00957B01">
        <w:trPr>
          <w:trHeight w:val="270"/>
        </w:trPr>
        <w:tc>
          <w:tcPr>
            <w:tcW w:w="9411" w:type="dxa"/>
          </w:tcPr>
          <w:p w14:paraId="5CBC7960" w14:textId="7EA05E3A" w:rsidR="00A66B18" w:rsidRPr="0041428F" w:rsidRDefault="00A66B18" w:rsidP="002E554F">
            <w:pPr>
              <w:pStyle w:val="Informacindecontacto"/>
              <w:spacing w:line="360" w:lineRule="auto"/>
              <w:ind w:left="794"/>
              <w:rPr>
                <w:color w:val="000000" w:themeColor="text1"/>
              </w:rPr>
            </w:pPr>
          </w:p>
        </w:tc>
      </w:tr>
      <w:tr w:rsidR="00615018" w:rsidRPr="0041428F" w14:paraId="6DA8EDF8" w14:textId="77777777" w:rsidTr="00957B01">
        <w:trPr>
          <w:trHeight w:val="2691"/>
        </w:trPr>
        <w:tc>
          <w:tcPr>
            <w:tcW w:w="9411" w:type="dxa"/>
            <w:vAlign w:val="bottom"/>
          </w:tcPr>
          <w:p w14:paraId="65E718A2" w14:textId="4584B3E3" w:rsidR="003E24DF" w:rsidRPr="0041428F" w:rsidRDefault="003E24DF" w:rsidP="002E554F">
            <w:pPr>
              <w:pStyle w:val="Informacindecontacto"/>
              <w:spacing w:line="360" w:lineRule="auto"/>
              <w:ind w:left="0"/>
              <w:rPr>
                <w:color w:val="000000" w:themeColor="text1"/>
              </w:rPr>
            </w:pPr>
          </w:p>
        </w:tc>
      </w:tr>
    </w:tbl>
    <w:p w14:paraId="75A75185" w14:textId="683B3C2E" w:rsidR="00967563" w:rsidRDefault="00957B01" w:rsidP="002E554F">
      <w:pPr>
        <w:spacing w:line="360" w:lineRule="auto"/>
        <w:ind w:left="0"/>
      </w:pPr>
      <w:r w:rsidRPr="0041428F">
        <w:rPr>
          <w:noProof/>
          <w:color w:val="000000" w:themeColor="text1"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2FAAE" wp14:editId="6B1DFEF6">
                <wp:simplePos x="0" y="0"/>
                <wp:positionH relativeFrom="margin">
                  <wp:align>center</wp:align>
                </wp:positionH>
                <wp:positionV relativeFrom="paragraph">
                  <wp:posOffset>19571</wp:posOffset>
                </wp:positionV>
                <wp:extent cx="4329430" cy="407670"/>
                <wp:effectExtent l="19050" t="19050" r="13970" b="13970"/>
                <wp:wrapThrough wrapText="bothSides">
                  <wp:wrapPolygon edited="0">
                    <wp:start x="-95" y="-580"/>
                    <wp:lineTo x="-95" y="21445"/>
                    <wp:lineTo x="21575" y="21445"/>
                    <wp:lineTo x="21575" y="-580"/>
                    <wp:lineTo x="-95" y="-580"/>
                  </wp:wrapPolygon>
                </wp:wrapThrough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79FD087" w14:textId="223ED653" w:rsidR="00FF5A54" w:rsidRPr="00F9243B" w:rsidRDefault="006978F3" w:rsidP="00F9243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</w:rPr>
                              <w:t xml:space="preserve">Ejercicio </w:t>
                            </w:r>
                            <w:r w:rsidR="00F90F07">
                              <w:rPr>
                                <w:rFonts w:hAnsiTheme="minorHAnsi"/>
                              </w:rPr>
                              <w:t>3, 4 y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FAAE" id="Forma 61" o:spid="_x0000_s1026" style="position:absolute;margin-left:0;margin-top:1.55pt;width:340.9pt;height:32.1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" filled="f" strokecolor="white [3212]" strokeweight="3pt">
                <v:stroke miterlimit="4"/>
                <v:textbox style="mso-fit-shape-to-text:t" inset="1.5pt,1.5pt,1.5pt,1.5pt">
                  <w:txbxContent>
                    <w:p w14:paraId="479FD087" w14:textId="223ED653" w:rsidR="00FF5A54" w:rsidRPr="00F9243B" w:rsidRDefault="006978F3" w:rsidP="00F9243B">
                      <w:pPr>
                        <w:pStyle w:val="Logotipo"/>
                        <w:rPr>
                          <w:rFonts w:hAnsiTheme="minorHAnsi"/>
                        </w:rPr>
                      </w:pPr>
                      <w:r>
                        <w:rPr>
                          <w:rFonts w:hAnsiTheme="minorHAnsi"/>
                        </w:rPr>
                        <w:t xml:space="preserve">Ejercicio </w:t>
                      </w:r>
                      <w:r w:rsidR="00F90F07">
                        <w:rPr>
                          <w:rFonts w:hAnsiTheme="minorHAnsi"/>
                        </w:rPr>
                        <w:t>3, 4 y 5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600B364" wp14:editId="625F2CDF">
                <wp:simplePos x="0" y="0"/>
                <wp:positionH relativeFrom="column">
                  <wp:posOffset>-1128310</wp:posOffset>
                </wp:positionH>
                <wp:positionV relativeFrom="paragraph">
                  <wp:posOffset>-1132840</wp:posOffset>
                </wp:positionV>
                <wp:extent cx="8248650" cy="3029585"/>
                <wp:effectExtent l="0" t="0" r="0" b="0"/>
                <wp:wrapNone/>
                <wp:docPr id="19" name="Gráfico 17" descr="Formas de énfasis curvas que crean en conjunto el diseño del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29585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600" w:firstRow="0" w:lastRow="0" w:firstColumn="0" w:lastColumn="0" w:noHBand="1" w:noVBand="1"/>
                                <w:tblDescription w:val="Tabla de diseño de encabezado"/>
                              </w:tblPr>
                              <w:tblGrid>
                                <w:gridCol w:w="12692"/>
                              </w:tblGrid>
                              <w:tr w:rsidR="00957B01" w:rsidRPr="0041428F" w14:paraId="7ED7F9DB" w14:textId="77777777" w:rsidTr="00957B01">
                                <w:trPr>
                                  <w:trHeight w:val="270"/>
                                </w:trPr>
                                <w:tc>
                                  <w:tcPr>
                                    <w:tcW w:w="12692" w:type="dxa"/>
                                  </w:tcPr>
                                  <w:p w14:paraId="689031EB" w14:textId="77777777" w:rsidR="00957B01" w:rsidRPr="0041428F" w:rsidRDefault="00957B01" w:rsidP="00957B01">
                                    <w:pPr>
                                      <w:pStyle w:val="Informacindecontacto"/>
                                      <w:ind w:left="794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  <w:tr w:rsidR="00957B01" w:rsidRPr="0041428F" w14:paraId="5D0B6BE2" w14:textId="77777777" w:rsidTr="00957B01">
                                <w:trPr>
                                  <w:trHeight w:val="2691"/>
                                </w:trPr>
                                <w:tc>
                                  <w:tcPr>
                                    <w:tcW w:w="12692" w:type="dxa"/>
                                    <w:vAlign w:val="bottom"/>
                                  </w:tcPr>
                                  <w:p w14:paraId="69A88662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673A7E9F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BCC21E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0E25BD7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0D104BD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5AB2CD31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CADD98B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4D262B6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717E5DED" w14:textId="77777777" w:rsidR="00D14467" w:rsidRDefault="00D14467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2731738" w14:textId="1CB94E24" w:rsidR="00EB0E03" w:rsidRDefault="00EB0E03" w:rsidP="00957B01">
                                    <w:pPr>
                                      <w:pStyle w:val="Informacindecontacto"/>
                                    </w:pPr>
                                    <w:r>
                                      <w:t>Diseño de Interfaces</w:t>
                                    </w:r>
                                    <w:r w:rsidR="0075689A">
                                      <w:t xml:space="preserve"> : D</w:t>
                                    </w:r>
                                    <w:r w:rsidR="0075689A" w:rsidRPr="0075689A">
                                      <w:t xml:space="preserve">iego </w:t>
                                    </w:r>
                                    <w:r w:rsidR="0075689A">
                                      <w:t>S</w:t>
                                    </w:r>
                                    <w:r w:rsidR="0075689A" w:rsidRPr="0075689A">
                                      <w:t xml:space="preserve">antos </w:t>
                                    </w:r>
                                    <w:r w:rsidR="0075689A">
                                      <w:t>B</w:t>
                                    </w:r>
                                    <w:r w:rsidR="0075689A" w:rsidRPr="0075689A">
                                      <w:t>ailon</w:t>
                                    </w:r>
                                  </w:p>
                                  <w:p w14:paraId="70AF9877" w14:textId="009C8232" w:rsidR="00D14467" w:rsidRDefault="00D14467" w:rsidP="00957B01">
                                    <w:pPr>
                                      <w:pStyle w:val="Informacindecontacto"/>
                                    </w:pPr>
                                    <w:r>
                                      <w:t>IES Pere Marío Orts I Bosch</w:t>
                                    </w:r>
                                  </w:p>
                                  <w:p w14:paraId="772FB224" w14:textId="3EBD8D36" w:rsidR="00D14467" w:rsidRDefault="00D14467" w:rsidP="00957B01">
                                    <w:pPr>
                                      <w:pStyle w:val="Informacindecontacto"/>
                                    </w:pPr>
                                    <w:r>
                                      <w:t>Benidorm, Alicante</w:t>
                                    </w:r>
                                  </w:p>
                                  <w:p w14:paraId="18288501" w14:textId="67AA7C65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t>Leobardo Salvador Ríos Suárez</w:t>
                                    </w:r>
                                  </w:p>
                                  <w:p w14:paraId="65833D58" w14:textId="7955B2F6" w:rsidR="00957B01" w:rsidRPr="00A66B18" w:rsidRDefault="006978F3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</w:t>
                                    </w:r>
                                    <w:r w:rsidR="00D14467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5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</w:t>
                                    </w:r>
                                    <w:r w:rsidR="0075689A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10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/202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4</w:t>
                                    </w:r>
                                  </w:p>
                                  <w:p w14:paraId="76D54BD5" w14:textId="411E95C1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2º de D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AM I</w:t>
                                    </w:r>
                                  </w:p>
                                  <w:p w14:paraId="6FCB15AC" w14:textId="77777777" w:rsidR="00957B01" w:rsidRPr="0041428F" w:rsidRDefault="00957B01" w:rsidP="00957B01">
                                    <w:pPr>
                                      <w:pStyle w:val="Informacindecontacto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BAB437" w14:textId="77777777" w:rsidR="00957B01" w:rsidRDefault="00957B01" w:rsidP="00957B0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0B364" id="Gráfico 17" o:spid="_x0000_s1027" alt="Formas de énfasis curvas que crean en conjunto el diseño del encabezado" style="position:absolute;margin-left:-88.85pt;margin-top:-89.2pt;width:649.5pt;height:238.55pt;z-index:-251602944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">
                <v:shape id="Forma libre: Forma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ab83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549e39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600" w:firstRow="0" w:lastRow="0" w:firstColumn="0" w:lastColumn="0" w:noHBand="1" w:noVBand="1"/>
                          <w:tblDescription w:val="Tabla de diseño de encabezado"/>
                        </w:tblPr>
                        <w:tblGrid>
                          <w:gridCol w:w="12692"/>
                        </w:tblGrid>
                        <w:tr w:rsidR="00957B01" w:rsidRPr="0041428F" w14:paraId="7ED7F9DB" w14:textId="77777777" w:rsidTr="00957B01">
                          <w:trPr>
                            <w:trHeight w:val="270"/>
                          </w:trPr>
                          <w:tc>
                            <w:tcPr>
                              <w:tcW w:w="12692" w:type="dxa"/>
                            </w:tcPr>
                            <w:p w14:paraId="689031EB" w14:textId="77777777" w:rsidR="00957B01" w:rsidRPr="0041428F" w:rsidRDefault="00957B01" w:rsidP="00957B01">
                              <w:pPr>
                                <w:pStyle w:val="Informacindecontacto"/>
                                <w:ind w:left="794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  <w:tr w:rsidR="00957B01" w:rsidRPr="0041428F" w14:paraId="5D0B6BE2" w14:textId="77777777" w:rsidTr="00957B01">
                          <w:trPr>
                            <w:trHeight w:val="2691"/>
                          </w:trPr>
                          <w:tc>
                            <w:tcPr>
                              <w:tcW w:w="12692" w:type="dxa"/>
                              <w:vAlign w:val="bottom"/>
                            </w:tcPr>
                            <w:p w14:paraId="69A88662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673A7E9F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BCC21E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0E25BD7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0D104BD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5AB2CD31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CADD98B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4D262B6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717E5DED" w14:textId="77777777" w:rsidR="00D14467" w:rsidRDefault="00D14467" w:rsidP="00957B01">
                              <w:pPr>
                                <w:pStyle w:val="Informacindecontacto"/>
                              </w:pPr>
                            </w:p>
                            <w:p w14:paraId="12731738" w14:textId="1CB94E24" w:rsidR="00EB0E03" w:rsidRDefault="00EB0E03" w:rsidP="00957B01">
                              <w:pPr>
                                <w:pStyle w:val="Informacindecontacto"/>
                              </w:pPr>
                              <w:r>
                                <w:t>Diseño de Interfaces</w:t>
                              </w:r>
                              <w:r w:rsidR="0075689A">
                                <w:t xml:space="preserve"> : D</w:t>
                              </w:r>
                              <w:r w:rsidR="0075689A" w:rsidRPr="0075689A">
                                <w:t xml:space="preserve">iego </w:t>
                              </w:r>
                              <w:r w:rsidR="0075689A">
                                <w:t>S</w:t>
                              </w:r>
                              <w:r w:rsidR="0075689A" w:rsidRPr="0075689A">
                                <w:t xml:space="preserve">antos </w:t>
                              </w:r>
                              <w:r w:rsidR="0075689A">
                                <w:t>B</w:t>
                              </w:r>
                              <w:r w:rsidR="0075689A" w:rsidRPr="0075689A">
                                <w:t>ailon</w:t>
                              </w:r>
                            </w:p>
                            <w:p w14:paraId="70AF9877" w14:textId="009C8232" w:rsidR="00D14467" w:rsidRDefault="00D14467" w:rsidP="00957B01">
                              <w:pPr>
                                <w:pStyle w:val="Informacindecontacto"/>
                              </w:pPr>
                              <w:r>
                                <w:t>IES Pere Marío Orts I Bosch</w:t>
                              </w:r>
                            </w:p>
                            <w:p w14:paraId="772FB224" w14:textId="3EBD8D36" w:rsidR="00D14467" w:rsidRDefault="00D14467" w:rsidP="00957B01">
                              <w:pPr>
                                <w:pStyle w:val="Informacindecontacto"/>
                              </w:pPr>
                              <w:r>
                                <w:t>Benidorm, Alicante</w:t>
                              </w:r>
                            </w:p>
                            <w:p w14:paraId="18288501" w14:textId="67AA7C65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t>Leobardo Salvador Ríos Suárez</w:t>
                              </w:r>
                            </w:p>
                            <w:p w14:paraId="65833D58" w14:textId="7955B2F6" w:rsidR="00957B01" w:rsidRPr="00A66B18" w:rsidRDefault="006978F3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</w:t>
                              </w:r>
                              <w:r w:rsidR="00D14467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5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</w:t>
                              </w:r>
                              <w:r w:rsidR="0075689A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10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/202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4</w:t>
                              </w:r>
                            </w:p>
                            <w:p w14:paraId="76D54BD5" w14:textId="411E95C1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2º de D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AM I</w:t>
                              </w:r>
                            </w:p>
                            <w:p w14:paraId="6FCB15AC" w14:textId="77777777" w:rsidR="00957B01" w:rsidRPr="0041428F" w:rsidRDefault="00957B01" w:rsidP="00957B01">
                              <w:pPr>
                                <w:pStyle w:val="Informacindecontacto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12BAB437" w14:textId="77777777" w:rsidR="00957B01" w:rsidRDefault="00957B01" w:rsidP="00957B0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Forma libre: Forma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549e39 [3204]" stroked="f">
                  <v:fill color2="#93d07c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ab833 [3205]" stroked="f">
                  <v:fill color2="#668926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20B03AD4" w14:textId="643F81F1" w:rsidR="00F9243B" w:rsidRDefault="00F9243B" w:rsidP="002E554F">
      <w:pPr>
        <w:spacing w:line="360" w:lineRule="auto"/>
        <w:ind w:left="0"/>
        <w:rPr>
          <w:color w:val="000000" w:themeColor="text1"/>
        </w:rPr>
      </w:pPr>
    </w:p>
    <w:p w14:paraId="1A8AD604" w14:textId="5C99EF5B" w:rsidR="00EB0E03" w:rsidRDefault="00EB0E03" w:rsidP="002E554F">
      <w:pPr>
        <w:spacing w:line="360" w:lineRule="auto"/>
        <w:ind w:left="0"/>
        <w:rPr>
          <w:rFonts w:ascii="Arial" w:hAnsi="Arial" w:cs="Arial"/>
          <w:b/>
          <w:bCs/>
          <w:sz w:val="56"/>
          <w:szCs w:val="48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-393506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1AD8" w14:textId="1B2CC692" w:rsidR="00356303" w:rsidRDefault="00356303" w:rsidP="002E554F">
          <w:pPr>
            <w:pStyle w:val="TtuloTDC"/>
            <w:spacing w:line="360" w:lineRule="auto"/>
          </w:pPr>
          <w:r>
            <w:t>Contenido</w:t>
          </w:r>
        </w:p>
        <w:p w14:paraId="3C2818CB" w14:textId="1DAE6443" w:rsidR="009A6617" w:rsidRDefault="00356303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1275" w:history="1">
            <w:r w:rsidR="009A6617"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Ejercicio 3.</w:t>
            </w:r>
            <w:r w:rsidR="009A6617">
              <w:rPr>
                <w:noProof/>
                <w:webHidden/>
              </w:rPr>
              <w:tab/>
            </w:r>
            <w:r w:rsidR="009A6617">
              <w:rPr>
                <w:noProof/>
                <w:webHidden/>
              </w:rPr>
              <w:fldChar w:fldCharType="begin"/>
            </w:r>
            <w:r w:rsidR="009A6617">
              <w:rPr>
                <w:noProof/>
                <w:webHidden/>
              </w:rPr>
              <w:instrText xml:space="preserve"> PAGEREF _Toc179911275 \h </w:instrText>
            </w:r>
            <w:r w:rsidR="009A6617">
              <w:rPr>
                <w:noProof/>
                <w:webHidden/>
              </w:rPr>
            </w:r>
            <w:r w:rsidR="009A6617">
              <w:rPr>
                <w:noProof/>
                <w:webHidden/>
              </w:rPr>
              <w:fldChar w:fldCharType="separate"/>
            </w:r>
            <w:r w:rsidR="009A6617">
              <w:rPr>
                <w:noProof/>
                <w:webHidden/>
              </w:rPr>
              <w:t>1</w:t>
            </w:r>
            <w:r w:rsidR="009A6617">
              <w:rPr>
                <w:noProof/>
                <w:webHidden/>
              </w:rPr>
              <w:fldChar w:fldCharType="end"/>
            </w:r>
          </w:hyperlink>
        </w:p>
        <w:p w14:paraId="694BF21E" w14:textId="043F7783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76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68F4" w14:textId="0A85DEBC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77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  <w:lang w:val="de-DE"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1C60" w14:textId="02AE5BCA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78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7081" w14:textId="56FDE0E8" w:rsidR="009A6617" w:rsidRDefault="009A6617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79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 xml:space="preserve"> 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F8B4" w14:textId="48F97E54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80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E42F" w14:textId="68282CD2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81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D443" w14:textId="5B3ABE3E" w:rsidR="009A6617" w:rsidRDefault="009A6617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82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 xml:space="preserve"> 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EB79" w14:textId="27800220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83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78B2" w14:textId="51A2D19C" w:rsidR="009A6617" w:rsidRDefault="009A6617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911284" w:history="1">
            <w:r w:rsidRPr="0036389A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3B6" w14:textId="445F022E" w:rsidR="00356303" w:rsidRDefault="00356303" w:rsidP="002E554F">
          <w:pPr>
            <w:spacing w:line="360" w:lineRule="auto"/>
            <w:ind w:left="0"/>
          </w:pPr>
          <w:r>
            <w:rPr>
              <w:b/>
              <w:bCs/>
            </w:rPr>
            <w:fldChar w:fldCharType="end"/>
          </w:r>
        </w:p>
      </w:sdtContent>
    </w:sdt>
    <w:p w14:paraId="70ED8122" w14:textId="25D29102" w:rsidR="006978F3" w:rsidRPr="00D758DB" w:rsidRDefault="00F90F07" w:rsidP="006978F3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0" w:name="_Toc159598901"/>
      <w:bookmarkStart w:id="1" w:name="_Toc179911275"/>
      <w:r w:rsidRPr="00F90F07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6848" behindDoc="0" locked="0" layoutInCell="1" allowOverlap="1" wp14:anchorId="7EA2751F" wp14:editId="56EAE270">
            <wp:simplePos x="0" y="0"/>
            <wp:positionH relativeFrom="page">
              <wp:align>center</wp:align>
            </wp:positionH>
            <wp:positionV relativeFrom="paragraph">
              <wp:posOffset>306603</wp:posOffset>
            </wp:positionV>
            <wp:extent cx="5858693" cy="1790950"/>
            <wp:effectExtent l="0" t="0" r="8890" b="0"/>
            <wp:wrapTopAndBottom/>
            <wp:docPr id="1343879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91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8F3">
        <w:rPr>
          <w:rFonts w:ascii="Calibri" w:hAnsi="Calibri" w:cs="Calibri"/>
          <w:b/>
          <w:bCs/>
          <w:sz w:val="22"/>
          <w:szCs w:val="22"/>
        </w:rPr>
        <w:t xml:space="preserve">Ejercicio </w:t>
      </w:r>
      <w:r w:rsidR="00E336CE">
        <w:rPr>
          <w:rFonts w:ascii="Calibri" w:hAnsi="Calibri" w:cs="Calibri"/>
          <w:b/>
          <w:bCs/>
          <w:sz w:val="22"/>
          <w:szCs w:val="22"/>
        </w:rPr>
        <w:t>3</w:t>
      </w:r>
      <w:r w:rsidR="00547748" w:rsidRPr="00D758DB">
        <w:rPr>
          <w:rFonts w:ascii="Calibri" w:hAnsi="Calibri" w:cs="Calibri"/>
          <w:b/>
          <w:bCs/>
          <w:sz w:val="22"/>
          <w:szCs w:val="22"/>
        </w:rPr>
        <w:t>.</w:t>
      </w:r>
      <w:bookmarkEnd w:id="0"/>
      <w:bookmarkEnd w:id="1"/>
      <w:r w:rsidR="006978F3" w:rsidRPr="006978F3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B08FF0D" w14:textId="00E8106C" w:rsidR="006978F3" w:rsidRDefault="006978F3" w:rsidP="006978F3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5D788E52" w14:textId="1596D8AE" w:rsidR="006978F3" w:rsidRPr="003458FD" w:rsidRDefault="006978F3" w:rsidP="006978F3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2" w:name="_Toc179911276"/>
      <w:r>
        <w:rPr>
          <w:rFonts w:ascii="Calibri" w:hAnsi="Calibri" w:cs="Calibri"/>
          <w:b/>
          <w:bCs/>
          <w:sz w:val="22"/>
          <w:szCs w:val="22"/>
        </w:rPr>
        <w:lastRenderedPageBreak/>
        <w:t>Maquetación</w:t>
      </w:r>
      <w:bookmarkEnd w:id="2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4F8C730" w14:textId="612EDE64" w:rsidR="006978F3" w:rsidRDefault="004F4E12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4F4E12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27872" behindDoc="0" locked="0" layoutInCell="1" allowOverlap="1" wp14:anchorId="1C257AFF" wp14:editId="62C6015B">
            <wp:simplePos x="0" y="0"/>
            <wp:positionH relativeFrom="margin">
              <wp:align>center</wp:align>
            </wp:positionH>
            <wp:positionV relativeFrom="paragraph">
              <wp:posOffset>416788</wp:posOffset>
            </wp:positionV>
            <wp:extent cx="3352800" cy="171450"/>
            <wp:effectExtent l="0" t="0" r="0" b="0"/>
            <wp:wrapTopAndBottom/>
            <wp:docPr id="836892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9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0CF">
        <w:rPr>
          <w:rFonts w:ascii="Calibri" w:hAnsi="Calibri" w:cs="Calibri"/>
          <w:b/>
          <w:bCs/>
          <w:sz w:val="22"/>
          <w:szCs w:val="22"/>
        </w:rPr>
        <w:t>Titulo y tamaño de la ventana principal</w:t>
      </w:r>
      <w:r w:rsidR="006978F3">
        <w:rPr>
          <w:rFonts w:ascii="Calibri" w:hAnsi="Calibri" w:cs="Calibri"/>
          <w:b/>
          <w:bCs/>
          <w:sz w:val="22"/>
          <w:szCs w:val="22"/>
        </w:rPr>
        <w:t>:</w:t>
      </w:r>
      <w:r w:rsidR="001E20CF" w:rsidRPr="001E20CF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8656D48" w14:textId="339228E9" w:rsidR="001E20CF" w:rsidRDefault="001E20CF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7CFE464" w14:textId="22A8851B" w:rsidR="004F4E12" w:rsidRDefault="004F4E12" w:rsidP="004F4E12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Grid dividido en 2</w:t>
      </w:r>
      <w:r w:rsidRPr="00356303">
        <w:rPr>
          <w:rFonts w:ascii="Calibri" w:hAnsi="Calibri" w:cs="Calibri"/>
          <w:b/>
          <w:bCs/>
          <w:sz w:val="22"/>
          <w:szCs w:val="22"/>
        </w:rPr>
        <w:t>:</w:t>
      </w:r>
    </w:p>
    <w:p w14:paraId="1F6BA2FF" w14:textId="31D0E581" w:rsidR="00D14467" w:rsidRPr="00D14467" w:rsidRDefault="00D14467" w:rsidP="00D1446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F4E12">
        <w:drawing>
          <wp:anchor distT="0" distB="0" distL="114300" distR="114300" simplePos="0" relativeHeight="251728896" behindDoc="0" locked="0" layoutInCell="1" allowOverlap="1" wp14:anchorId="1A187365" wp14:editId="36014687">
            <wp:simplePos x="0" y="0"/>
            <wp:positionH relativeFrom="margin">
              <wp:align>center</wp:align>
            </wp:positionH>
            <wp:positionV relativeFrom="paragraph">
              <wp:posOffset>604139</wp:posOffset>
            </wp:positionV>
            <wp:extent cx="3629532" cy="962159"/>
            <wp:effectExtent l="0" t="0" r="9525" b="9525"/>
            <wp:wrapTopAndBottom/>
            <wp:docPr id="36332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74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2"/>
          <w:szCs w:val="22"/>
        </w:rPr>
        <w:t xml:space="preserve">RowDefinition utilice </w:t>
      </w:r>
      <w:r w:rsidRPr="00D14467">
        <w:rPr>
          <w:rFonts w:ascii="Calibri" w:hAnsi="Calibri" w:cs="Calibri"/>
          <w:b/>
          <w:bCs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 xml:space="preserve"> que permite distribuir el espacio disponible proporcionalmente entre varias filas.</w:t>
      </w:r>
    </w:p>
    <w:p w14:paraId="17D2F992" w14:textId="77777777" w:rsidR="004B4A08" w:rsidRDefault="004B4A08" w:rsidP="0051022D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</w:p>
    <w:p w14:paraId="77E1AC4A" w14:textId="1BE0BC28" w:rsidR="006978F3" w:rsidRPr="00D14467" w:rsidRDefault="004B4A08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D14467">
        <w:rPr>
          <w:rFonts w:ascii="Calibri" w:hAnsi="Calibri" w:cs="Calibri"/>
          <w:b/>
          <w:bCs/>
          <w:sz w:val="22"/>
          <w:szCs w:val="22"/>
        </w:rPr>
        <w:t>Orientación y botones</w:t>
      </w:r>
    </w:p>
    <w:p w14:paraId="279B9C9A" w14:textId="3813FD3F" w:rsidR="006978F3" w:rsidRDefault="00D14467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primer panel tiene orientación horizontal y el segundo vertical</w:t>
      </w:r>
      <w:r w:rsidR="005A173B">
        <w:rPr>
          <w:rFonts w:ascii="Calibri" w:hAnsi="Calibri" w:cs="Calibri"/>
          <w:sz w:val="22"/>
          <w:szCs w:val="22"/>
        </w:rPr>
        <w:t>.</w:t>
      </w:r>
    </w:p>
    <w:p w14:paraId="6AC93473" w14:textId="77777777" w:rsidR="009E1EF3" w:rsidRDefault="00D14467" w:rsidP="009E1E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 botones tienen el tamaño predeterminado por defecto.</w:t>
      </w:r>
    </w:p>
    <w:p w14:paraId="7BDDD309" w14:textId="1AE52241" w:rsidR="0043251E" w:rsidRPr="009E1EF3" w:rsidRDefault="009E1EF3" w:rsidP="009E1E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E1EF3">
        <w:rPr>
          <w:rFonts w:ascii="Calibri" w:hAnsi="Calibri" w:cs="Calibri"/>
          <w:sz w:val="22"/>
          <w:szCs w:val="22"/>
          <w:lang w:val="de-DE"/>
        </w:rPr>
        <w:t xml:space="preserve">El </w:t>
      </w:r>
      <w:r w:rsidRPr="009E1EF3">
        <w:rPr>
          <w:rFonts w:ascii="Calibri" w:hAnsi="Calibri" w:cs="Calibri"/>
          <w:b/>
          <w:bCs/>
          <w:sz w:val="22"/>
          <w:szCs w:val="22"/>
          <w:lang w:val="de-DE"/>
        </w:rPr>
        <w:t>FontWeight</w:t>
      </w:r>
      <w:r w:rsidRPr="009E1EF3">
        <w:rPr>
          <w:rFonts w:ascii="Calibri" w:hAnsi="Calibri" w:cs="Calibri"/>
          <w:sz w:val="22"/>
          <w:szCs w:val="22"/>
          <w:lang w:val="de-DE"/>
        </w:rPr>
        <w:t xml:space="preserve"> es </w:t>
      </w:r>
      <w:r w:rsidRPr="009E1EF3">
        <w:rPr>
          <w:rFonts w:ascii="Calibri" w:hAnsi="Calibri" w:cs="Calibri"/>
          <w:b/>
          <w:bCs/>
          <w:sz w:val="22"/>
          <w:szCs w:val="22"/>
          <w:lang w:val="de-DE"/>
        </w:rPr>
        <w:t>Bold</w:t>
      </w:r>
      <w:r w:rsidRPr="009E1EF3">
        <w:rPr>
          <w:rFonts w:ascii="Calibri" w:hAnsi="Calibri" w:cs="Calibri"/>
          <w:sz w:val="22"/>
          <w:szCs w:val="22"/>
          <w:lang w:val="de-DE"/>
        </w:rPr>
        <w:t>.</w:t>
      </w:r>
      <w:r>
        <w:rPr>
          <w:rFonts w:ascii="Calibri" w:hAnsi="Calibri" w:cs="Calibri"/>
          <w:sz w:val="22"/>
          <w:szCs w:val="22"/>
          <w:lang w:val="de-DE"/>
        </w:rPr>
        <w:t xml:space="preserve"> </w:t>
      </w:r>
      <w:r w:rsidRPr="009E1EF3">
        <w:rPr>
          <w:rFonts w:ascii="Calibri" w:hAnsi="Calibri" w:cs="Calibri"/>
          <w:sz w:val="22"/>
          <w:szCs w:val="22"/>
        </w:rPr>
        <w:t>Le da el peso a</w:t>
      </w:r>
      <w:r>
        <w:rPr>
          <w:rFonts w:ascii="Calibri" w:hAnsi="Calibri" w:cs="Calibri"/>
          <w:sz w:val="22"/>
          <w:szCs w:val="22"/>
        </w:rPr>
        <w:t xml:space="preserve"> la letra.</w:t>
      </w:r>
    </w:p>
    <w:p w14:paraId="1C34ACA6" w14:textId="1407477A" w:rsidR="009E1EF3" w:rsidRDefault="009E1EF3" w:rsidP="009E1E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FontSize </w:t>
      </w:r>
      <w:r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b/>
          <w:bCs/>
          <w:sz w:val="22"/>
          <w:szCs w:val="22"/>
        </w:rPr>
        <w:t xml:space="preserve">14 </w:t>
      </w:r>
      <w:r>
        <w:rPr>
          <w:rFonts w:ascii="Calibri" w:hAnsi="Calibri" w:cs="Calibri"/>
          <w:sz w:val="22"/>
          <w:szCs w:val="22"/>
        </w:rPr>
        <w:t xml:space="preserve"> determinando el tamaño de la letra.</w:t>
      </w:r>
    </w:p>
    <w:p w14:paraId="2168AAEE" w14:textId="3FCEB5A0" w:rsidR="009E1EF3" w:rsidRDefault="009E1EF3" w:rsidP="009E1E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FontFamily </w:t>
      </w:r>
      <w:r>
        <w:rPr>
          <w:rFonts w:ascii="Calibri" w:hAnsi="Calibri" w:cs="Calibri"/>
          <w:sz w:val="22"/>
          <w:szCs w:val="22"/>
        </w:rPr>
        <w:t xml:space="preserve"> que </w:t>
      </w:r>
      <w:r>
        <w:rPr>
          <w:rFonts w:ascii="Calibri" w:hAnsi="Calibri" w:cs="Calibri"/>
          <w:b/>
          <w:bCs/>
          <w:sz w:val="22"/>
          <w:szCs w:val="22"/>
        </w:rPr>
        <w:t xml:space="preserve"> Consolas </w:t>
      </w:r>
      <w:r>
        <w:rPr>
          <w:rFonts w:ascii="Calibri" w:hAnsi="Calibri" w:cs="Calibri"/>
          <w:sz w:val="22"/>
          <w:szCs w:val="22"/>
        </w:rPr>
        <w:t>que determina el estilo.</w:t>
      </w:r>
    </w:p>
    <w:p w14:paraId="3121F89B" w14:textId="3B516F17" w:rsidR="000425CB" w:rsidRPr="009E1EF3" w:rsidRDefault="000425CB" w:rsidP="009E1E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 </w:t>
      </w:r>
      <w:r>
        <w:rPr>
          <w:rFonts w:ascii="Calibri" w:hAnsi="Calibri" w:cs="Calibri"/>
          <w:b/>
          <w:bCs/>
          <w:sz w:val="22"/>
          <w:szCs w:val="22"/>
        </w:rPr>
        <w:t>StackPanel a</w:t>
      </w:r>
      <w:r>
        <w:rPr>
          <w:rFonts w:ascii="Calibri" w:hAnsi="Calibri" w:cs="Calibri"/>
          <w:sz w:val="22"/>
          <w:szCs w:val="22"/>
        </w:rPr>
        <w:t xml:space="preserve">marrillo tiene la propiedad </w:t>
      </w:r>
      <w:r>
        <w:rPr>
          <w:rFonts w:ascii="Calibri" w:hAnsi="Calibri" w:cs="Calibri"/>
          <w:b/>
          <w:bCs/>
          <w:sz w:val="22"/>
          <w:szCs w:val="22"/>
        </w:rPr>
        <w:t xml:space="preserve">Grid.Row </w:t>
      </w:r>
      <w:r>
        <w:rPr>
          <w:rFonts w:ascii="Calibri" w:hAnsi="Calibri" w:cs="Calibri"/>
          <w:sz w:val="22"/>
          <w:szCs w:val="22"/>
        </w:rPr>
        <w:t xml:space="preserve">igual a </w:t>
      </w:r>
      <w:r>
        <w:rPr>
          <w:rFonts w:ascii="Calibri" w:hAnsi="Calibri" w:cs="Calibri"/>
          <w:b/>
          <w:bCs/>
          <w:sz w:val="22"/>
          <w:szCs w:val="22"/>
        </w:rPr>
        <w:t xml:space="preserve">0 </w:t>
      </w:r>
      <w:r>
        <w:rPr>
          <w:rFonts w:ascii="Calibri" w:hAnsi="Calibri" w:cs="Calibri"/>
          <w:sz w:val="22"/>
          <w:szCs w:val="22"/>
        </w:rPr>
        <w:t xml:space="preserve">para dejarlo en la primera mitad de la aplicación. El el </w:t>
      </w:r>
      <w:r>
        <w:rPr>
          <w:rFonts w:ascii="Calibri" w:hAnsi="Calibri" w:cs="Calibri"/>
          <w:b/>
          <w:bCs/>
          <w:sz w:val="22"/>
          <w:szCs w:val="22"/>
        </w:rPr>
        <w:t xml:space="preserve">StackPanel </w:t>
      </w:r>
      <w:r w:rsidRPr="000425CB">
        <w:rPr>
          <w:rFonts w:ascii="Calibri" w:hAnsi="Calibri" w:cs="Calibri"/>
          <w:sz w:val="22"/>
          <w:szCs w:val="22"/>
        </w:rPr>
        <w:t>rojo</w:t>
      </w:r>
      <w:r>
        <w:rPr>
          <w:rFonts w:ascii="Calibri" w:hAnsi="Calibri" w:cs="Calibri"/>
          <w:sz w:val="22"/>
          <w:szCs w:val="22"/>
        </w:rPr>
        <w:t xml:space="preserve"> esta en </w:t>
      </w:r>
      <w:r>
        <w:rPr>
          <w:rFonts w:ascii="Calibri" w:hAnsi="Calibri" w:cs="Calibri"/>
          <w:b/>
          <w:bCs/>
          <w:sz w:val="22"/>
          <w:szCs w:val="22"/>
        </w:rPr>
        <w:t xml:space="preserve">Grid.Column </w:t>
      </w:r>
      <w:r>
        <w:rPr>
          <w:rFonts w:ascii="Calibri" w:hAnsi="Calibri" w:cs="Calibri"/>
          <w:sz w:val="22"/>
          <w:szCs w:val="22"/>
        </w:rPr>
        <w:t xml:space="preserve">igual a </w:t>
      </w:r>
      <w:r>
        <w:rPr>
          <w:rFonts w:ascii="Calibri" w:hAnsi="Calibri" w:cs="Calibri"/>
          <w:b/>
          <w:bCs/>
          <w:sz w:val="22"/>
          <w:szCs w:val="22"/>
        </w:rPr>
        <w:t xml:space="preserve">1 </w:t>
      </w:r>
      <w:r>
        <w:rPr>
          <w:rFonts w:ascii="Calibri" w:hAnsi="Calibri" w:cs="Calibri"/>
          <w:sz w:val="22"/>
          <w:szCs w:val="22"/>
        </w:rPr>
        <w:t xml:space="preserve"> para que se coloque en la segunda parte.</w:t>
      </w:r>
    </w:p>
    <w:p w14:paraId="75014090" w14:textId="781A884C" w:rsidR="009E1EF3" w:rsidRDefault="000425CB" w:rsidP="0043251E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E1EF3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30944" behindDoc="0" locked="0" layoutInCell="1" allowOverlap="1" wp14:anchorId="60638662" wp14:editId="2CEBCF43">
            <wp:simplePos x="0" y="0"/>
            <wp:positionH relativeFrom="margin">
              <wp:align>center</wp:align>
            </wp:positionH>
            <wp:positionV relativeFrom="paragraph">
              <wp:posOffset>109931</wp:posOffset>
            </wp:positionV>
            <wp:extent cx="5037202" cy="1849407"/>
            <wp:effectExtent l="0" t="0" r="0" b="0"/>
            <wp:wrapTopAndBottom/>
            <wp:docPr id="311443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38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02" cy="184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D72BD" w14:textId="3297C321" w:rsidR="001E20CF" w:rsidRPr="009E1EF3" w:rsidRDefault="001E20CF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  <w:lang w:val="de-DE"/>
        </w:rPr>
      </w:pPr>
      <w:bookmarkStart w:id="3" w:name="_Toc179911277"/>
      <w:r w:rsidRPr="009E1EF3">
        <w:rPr>
          <w:rFonts w:ascii="Calibri" w:hAnsi="Calibri" w:cs="Calibri"/>
          <w:b/>
          <w:bCs/>
          <w:sz w:val="22"/>
          <w:szCs w:val="22"/>
          <w:lang w:val="de-DE"/>
        </w:rPr>
        <w:lastRenderedPageBreak/>
        <w:t>Webgrafía</w:t>
      </w:r>
      <w:bookmarkEnd w:id="3"/>
      <w:r w:rsidRPr="009E1EF3">
        <w:rPr>
          <w:rFonts w:ascii="Calibri" w:hAnsi="Calibri" w:cs="Calibri"/>
          <w:b/>
          <w:bCs/>
          <w:sz w:val="22"/>
          <w:szCs w:val="22"/>
          <w:lang w:val="de-DE"/>
        </w:rPr>
        <w:t xml:space="preserve">  </w:t>
      </w:r>
    </w:p>
    <w:p w14:paraId="0DBDD2D7" w14:textId="2277EA57" w:rsidR="004F4E12" w:rsidRPr="009A6617" w:rsidRDefault="004F4E12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  <w:lang w:val="de-DE"/>
        </w:rPr>
      </w:pPr>
      <w:hyperlink r:id="rId16" w:history="1">
        <w:r w:rsidRPr="009A6617">
          <w:rPr>
            <w:rStyle w:val="Hipervnculo"/>
            <w:rFonts w:ascii="Calibri" w:hAnsi="Calibri" w:cs="Calibri"/>
            <w:b/>
            <w:bCs/>
            <w:sz w:val="22"/>
            <w:szCs w:val="22"/>
            <w:lang w:val="de-DE"/>
          </w:rPr>
          <w:t>https://wpf-tutorial.com/es/26/paneles/el-control-stackpanel/</w:t>
        </w:r>
      </w:hyperlink>
    </w:p>
    <w:p w14:paraId="6837BC25" w14:textId="68EE1B75" w:rsidR="00D14467" w:rsidRDefault="00D14467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7" w:history="1">
        <w:r w:rsidRPr="00813B5A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https://chatgpt.com/</w:t>
        </w:r>
      </w:hyperlink>
    </w:p>
    <w:p w14:paraId="7693B216" w14:textId="77777777" w:rsidR="0051022D" w:rsidRPr="003458FD" w:rsidRDefault="0051022D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4" w:name="_Toc179911278"/>
      <w:r>
        <w:rPr>
          <w:rFonts w:ascii="Calibri" w:hAnsi="Calibri" w:cs="Calibri"/>
          <w:b/>
          <w:bCs/>
          <w:sz w:val="22"/>
          <w:szCs w:val="22"/>
        </w:rPr>
        <w:t>Cuestión</w:t>
      </w:r>
      <w:bookmarkEnd w:id="4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750171F" w14:textId="3A195F1E" w:rsidR="0051022D" w:rsidRDefault="00B4386A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Una vez terminado, </w:t>
      </w:r>
      <w:r w:rsidR="001D588F">
        <w:rPr>
          <w:rFonts w:ascii="Calibri" w:hAnsi="Calibri" w:cs="Calibri"/>
          <w:sz w:val="22"/>
          <w:szCs w:val="22"/>
        </w:rPr>
        <w:t>añadí</w:t>
      </w:r>
      <w:r>
        <w:rPr>
          <w:rFonts w:ascii="Calibri" w:hAnsi="Calibri" w:cs="Calibri"/>
          <w:sz w:val="22"/>
          <w:szCs w:val="22"/>
        </w:rPr>
        <w:t xml:space="preserve"> el StackPanel inferior (debajo de B5) un StackPanel de altura 50 y Orientación horizontal.</w:t>
      </w:r>
    </w:p>
    <w:p w14:paraId="42D7310A" w14:textId="3FF92627" w:rsidR="00B4386A" w:rsidRDefault="00B4386A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 </w:t>
      </w:r>
      <w:r w:rsidR="001D588F">
        <w:rPr>
          <w:rFonts w:ascii="Calibri" w:hAnsi="Calibri" w:cs="Calibri"/>
          <w:sz w:val="22"/>
          <w:szCs w:val="22"/>
        </w:rPr>
        <w:t>pinté</w:t>
      </w:r>
      <w:r>
        <w:rPr>
          <w:rFonts w:ascii="Calibri" w:hAnsi="Calibri" w:cs="Calibri"/>
          <w:sz w:val="22"/>
          <w:szCs w:val="22"/>
        </w:rPr>
        <w:t xml:space="preserve"> de azul y metí dentro 3 </w:t>
      </w:r>
      <w:r w:rsidR="001D588F">
        <w:rPr>
          <w:rFonts w:ascii="Calibri" w:hAnsi="Calibri" w:cs="Calibri"/>
          <w:sz w:val="22"/>
          <w:szCs w:val="22"/>
        </w:rPr>
        <w:t>botones</w:t>
      </w:r>
      <w:r>
        <w:rPr>
          <w:rFonts w:ascii="Calibri" w:hAnsi="Calibri" w:cs="Calibri"/>
          <w:sz w:val="22"/>
          <w:szCs w:val="22"/>
        </w:rPr>
        <w:t xml:space="preserve">, </w:t>
      </w:r>
      <w:r w:rsidR="001D588F">
        <w:rPr>
          <w:rFonts w:ascii="Calibri" w:hAnsi="Calibri" w:cs="Calibri"/>
          <w:sz w:val="22"/>
          <w:szCs w:val="22"/>
        </w:rPr>
        <w:t>llamados</w:t>
      </w:r>
      <w:r>
        <w:rPr>
          <w:rFonts w:ascii="Calibri" w:hAnsi="Calibri" w:cs="Calibri"/>
          <w:sz w:val="22"/>
          <w:szCs w:val="22"/>
        </w:rPr>
        <w:t xml:space="preserve"> C1…C3· (de altura 60 y mismo tipo de </w:t>
      </w:r>
      <w:r w:rsidR="001D588F">
        <w:rPr>
          <w:rFonts w:ascii="Calibri" w:hAnsi="Calibri" w:cs="Calibri"/>
          <w:sz w:val="22"/>
          <w:szCs w:val="22"/>
        </w:rPr>
        <w:t>letra que</w:t>
      </w:r>
      <w:r>
        <w:rPr>
          <w:rFonts w:ascii="Calibri" w:hAnsi="Calibri" w:cs="Calibri"/>
          <w:sz w:val="22"/>
          <w:szCs w:val="22"/>
        </w:rPr>
        <w:t xml:space="preserve"> los botones anteriores).</w:t>
      </w:r>
    </w:p>
    <w:p w14:paraId="0C97BD7B" w14:textId="77777777" w:rsidR="00B4386A" w:rsidRDefault="00B4386A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27685EC" w14:textId="68611743" w:rsidR="00B4386A" w:rsidRPr="00436E40" w:rsidRDefault="00B4386A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Estos 3 ultimos botones, si miramos el código XAML.</w:t>
      </w:r>
    </w:p>
    <w:p w14:paraId="243B5AD4" w14:textId="1C1DF5E8" w:rsidR="00436E40" w:rsidRPr="00436E40" w:rsidRDefault="00436E40" w:rsidP="00436E40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¿</w:t>
      </w:r>
      <w:r w:rsidR="00B4386A">
        <w:rPr>
          <w:rFonts w:ascii="Calibri" w:hAnsi="Calibri" w:cs="Calibri"/>
          <w:sz w:val="22"/>
          <w:szCs w:val="22"/>
        </w:rPr>
        <w:t>Están al mismo “nivel” que los otros</w:t>
      </w:r>
      <w:r w:rsidRPr="00436E40">
        <w:rPr>
          <w:rFonts w:ascii="Calibri" w:hAnsi="Calibri" w:cs="Calibri"/>
          <w:sz w:val="22"/>
          <w:szCs w:val="22"/>
        </w:rPr>
        <w:t>?</w:t>
      </w:r>
      <w:r w:rsidR="00B4386A">
        <w:rPr>
          <w:rFonts w:ascii="Calibri" w:hAnsi="Calibri" w:cs="Calibri"/>
          <w:sz w:val="22"/>
          <w:szCs w:val="22"/>
        </w:rPr>
        <w:t xml:space="preserve"> ¿Porque?</w:t>
      </w:r>
    </w:p>
    <w:p w14:paraId="05CF33A1" w14:textId="43CE56BF" w:rsidR="00436E40" w:rsidRDefault="00B4386A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B4386A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Estan un nivel más debajo de los B`</w:t>
      </w:r>
      <w:r w:rsidR="001D588F">
        <w:rPr>
          <w:rFonts w:ascii="Calibri" w:hAnsi="Calibri" w:cs="Calibri"/>
          <w:b/>
          <w:bCs/>
          <w:sz w:val="22"/>
          <w:szCs w:val="22"/>
        </w:rPr>
        <w:t>s porque</w:t>
      </w:r>
      <w:r>
        <w:rPr>
          <w:rFonts w:ascii="Calibri" w:hAnsi="Calibri" w:cs="Calibri"/>
          <w:b/>
          <w:bCs/>
          <w:sz w:val="22"/>
          <w:szCs w:val="22"/>
        </w:rPr>
        <w:t xml:space="preserve"> estan contenidos dentro de un StackPanel el cual si esta al mismo nivel de los demas botones B`s</w:t>
      </w:r>
      <w:r w:rsidR="00436E40">
        <w:rPr>
          <w:rFonts w:ascii="Calibri" w:hAnsi="Calibri" w:cs="Calibri"/>
          <w:b/>
          <w:bCs/>
          <w:sz w:val="22"/>
          <w:szCs w:val="22"/>
        </w:rPr>
        <w:t>.</w:t>
      </w:r>
    </w:p>
    <w:p w14:paraId="404FDF01" w14:textId="57508E34" w:rsidR="00436E40" w:rsidRDefault="00B4386A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B4386A">
        <w:rPr>
          <w:rFonts w:ascii="Calibri" w:hAnsi="Calibri" w:cs="Calibri"/>
          <w:b/>
          <w:bCs/>
          <w:sz w:val="22"/>
          <w:szCs w:val="22"/>
        </w:rPr>
        <w:drawing>
          <wp:anchor distT="0" distB="0" distL="114300" distR="114300" simplePos="0" relativeHeight="251731968" behindDoc="0" locked="0" layoutInCell="1" allowOverlap="1" wp14:anchorId="457C776D" wp14:editId="486C51CF">
            <wp:simplePos x="0" y="0"/>
            <wp:positionH relativeFrom="margin">
              <wp:align>center</wp:align>
            </wp:positionH>
            <wp:positionV relativeFrom="paragraph">
              <wp:posOffset>253873</wp:posOffset>
            </wp:positionV>
            <wp:extent cx="4910455" cy="3342640"/>
            <wp:effectExtent l="0" t="0" r="4445" b="0"/>
            <wp:wrapTopAndBottom/>
            <wp:docPr id="146142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213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08A65" w14:textId="721DF7C7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436E40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15A1435" wp14:editId="3BD94066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2419688" cy="2734057"/>
            <wp:effectExtent l="0" t="0" r="0" b="9525"/>
            <wp:wrapTopAndBottom/>
            <wp:docPr id="1346380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04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89133" w14:textId="77777777" w:rsidR="00B4386A" w:rsidRDefault="00B4386A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6EDAE6F" w14:textId="77777777" w:rsidR="00B4386A" w:rsidRDefault="00B4386A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116C8FF" w14:textId="77777777" w:rsidR="00B4386A" w:rsidRDefault="00B4386A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BB6D284" w14:textId="10F126FF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4A488A8" w14:textId="5D0F21AF" w:rsidR="00D96A71" w:rsidRPr="00D758DB" w:rsidRDefault="002A3655" w:rsidP="002E554F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5" w:name="_Toc179911279"/>
      <w:r w:rsidRPr="002A3655">
        <w:rPr>
          <w:rFonts w:ascii="Calibri" w:hAnsi="Calibri" w:cs="Calibri"/>
          <w:b/>
          <w:bCs/>
          <w:sz w:val="22"/>
          <w:szCs w:val="22"/>
        </w:rPr>
        <w:lastRenderedPageBreak/>
        <w:drawing>
          <wp:anchor distT="0" distB="0" distL="114300" distR="114300" simplePos="0" relativeHeight="251732992" behindDoc="0" locked="0" layoutInCell="1" allowOverlap="1" wp14:anchorId="1E9D4877" wp14:editId="5D99F821">
            <wp:simplePos x="0" y="0"/>
            <wp:positionH relativeFrom="page">
              <wp:align>center</wp:align>
            </wp:positionH>
            <wp:positionV relativeFrom="paragraph">
              <wp:posOffset>285293</wp:posOffset>
            </wp:positionV>
            <wp:extent cx="5439534" cy="1362265"/>
            <wp:effectExtent l="0" t="0" r="8890" b="9525"/>
            <wp:wrapTopAndBottom/>
            <wp:docPr id="268855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59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65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978F3">
        <w:rPr>
          <w:rFonts w:ascii="Calibri" w:hAnsi="Calibri" w:cs="Calibri"/>
          <w:b/>
          <w:bCs/>
          <w:sz w:val="22"/>
          <w:szCs w:val="22"/>
        </w:rPr>
        <w:t xml:space="preserve">Ejercicio </w:t>
      </w:r>
      <w:r w:rsidR="00B4386A">
        <w:rPr>
          <w:rFonts w:ascii="Calibri" w:hAnsi="Calibri" w:cs="Calibri"/>
          <w:b/>
          <w:bCs/>
          <w:sz w:val="22"/>
          <w:szCs w:val="22"/>
        </w:rPr>
        <w:t>4</w:t>
      </w:r>
      <w:bookmarkEnd w:id="5"/>
    </w:p>
    <w:p w14:paraId="23E758BB" w14:textId="6A937036" w:rsidR="00D96A71" w:rsidRPr="003458FD" w:rsidRDefault="006978F3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6" w:name="_Toc179911280"/>
      <w:r>
        <w:rPr>
          <w:rFonts w:ascii="Calibri" w:hAnsi="Calibri" w:cs="Calibri"/>
          <w:b/>
          <w:bCs/>
          <w:sz w:val="22"/>
          <w:szCs w:val="22"/>
        </w:rPr>
        <w:t>Maquetación</w:t>
      </w:r>
      <w:bookmarkEnd w:id="6"/>
    </w:p>
    <w:p w14:paraId="309FB785" w14:textId="5E78D26A" w:rsidR="00695681" w:rsidRDefault="000425CB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0425CB">
        <w:rPr>
          <w:rFonts w:ascii="Calibri" w:hAnsi="Calibri" w:cs="Calibri"/>
          <w:b/>
          <w:bCs/>
          <w:sz w:val="22"/>
          <w:szCs w:val="22"/>
        </w:rPr>
        <w:drawing>
          <wp:anchor distT="0" distB="0" distL="114300" distR="114300" simplePos="0" relativeHeight="251736064" behindDoc="0" locked="0" layoutInCell="1" allowOverlap="1" wp14:anchorId="0B9E50EA" wp14:editId="5C2D272A">
            <wp:simplePos x="0" y="0"/>
            <wp:positionH relativeFrom="margin">
              <wp:align>center</wp:align>
            </wp:positionH>
            <wp:positionV relativeFrom="paragraph">
              <wp:posOffset>390321</wp:posOffset>
            </wp:positionV>
            <wp:extent cx="2610214" cy="171474"/>
            <wp:effectExtent l="0" t="0" r="0" b="0"/>
            <wp:wrapTopAndBottom/>
            <wp:docPr id="149844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424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E40">
        <w:rPr>
          <w:rFonts w:ascii="Calibri" w:hAnsi="Calibri" w:cs="Calibri"/>
          <w:b/>
          <w:bCs/>
          <w:sz w:val="22"/>
          <w:szCs w:val="22"/>
        </w:rPr>
        <w:t>Titulo y tamaño de la ventana principal</w:t>
      </w:r>
      <w:r w:rsidR="00A90FAA">
        <w:rPr>
          <w:rFonts w:ascii="Calibri" w:hAnsi="Calibri" w:cs="Calibri"/>
          <w:b/>
          <w:bCs/>
          <w:sz w:val="22"/>
          <w:szCs w:val="22"/>
        </w:rPr>
        <w:t>:</w:t>
      </w:r>
    </w:p>
    <w:p w14:paraId="40E9ADC4" w14:textId="00BC9A51" w:rsidR="000425CB" w:rsidRDefault="000425CB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906CADE" w14:textId="77777777" w:rsidR="002A3655" w:rsidRDefault="002A3655" w:rsidP="002A3655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Grid dividido en 2</w:t>
      </w:r>
      <w:r w:rsidRPr="00356303">
        <w:rPr>
          <w:rFonts w:ascii="Calibri" w:hAnsi="Calibri" w:cs="Calibri"/>
          <w:b/>
          <w:bCs/>
          <w:sz w:val="22"/>
          <w:szCs w:val="22"/>
        </w:rPr>
        <w:t>:</w:t>
      </w:r>
    </w:p>
    <w:p w14:paraId="34A162D1" w14:textId="70970467" w:rsidR="002A3655" w:rsidRDefault="002A3655" w:rsidP="002A3655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F4E12">
        <w:drawing>
          <wp:anchor distT="0" distB="0" distL="114300" distR="114300" simplePos="0" relativeHeight="251735040" behindDoc="0" locked="0" layoutInCell="1" allowOverlap="1" wp14:anchorId="2E58C04C" wp14:editId="1DD5EB51">
            <wp:simplePos x="0" y="0"/>
            <wp:positionH relativeFrom="margin">
              <wp:align>center</wp:align>
            </wp:positionH>
            <wp:positionV relativeFrom="paragraph">
              <wp:posOffset>604139</wp:posOffset>
            </wp:positionV>
            <wp:extent cx="3629532" cy="962159"/>
            <wp:effectExtent l="0" t="0" r="9525" b="9525"/>
            <wp:wrapTopAndBottom/>
            <wp:docPr id="205082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74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2"/>
          <w:szCs w:val="22"/>
        </w:rPr>
        <w:t xml:space="preserve">RowDefinition </w:t>
      </w:r>
      <w:r>
        <w:rPr>
          <w:rFonts w:ascii="Calibri" w:hAnsi="Calibri" w:cs="Calibri"/>
          <w:sz w:val="22"/>
          <w:szCs w:val="22"/>
        </w:rPr>
        <w:t xml:space="preserve">en </w:t>
      </w:r>
      <w:r w:rsidRPr="00D14467">
        <w:rPr>
          <w:rFonts w:ascii="Calibri" w:hAnsi="Calibri" w:cs="Calibri"/>
          <w:b/>
          <w:bCs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 xml:space="preserve"> que permite distribuir el espacio disponible proporcionalmente entre varias filas.</w:t>
      </w:r>
    </w:p>
    <w:p w14:paraId="1A763614" w14:textId="77777777" w:rsidR="000425CB" w:rsidRPr="00D14467" w:rsidRDefault="000425CB" w:rsidP="000425CB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8B353E4" w14:textId="27BA09B7" w:rsidR="003E6645" w:rsidRDefault="00947ABF" w:rsidP="002E554F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947ABF">
        <w:rPr>
          <w:rFonts w:ascii="Calibri" w:hAnsi="Calibri" w:cs="Calibri"/>
          <w:sz w:val="22"/>
          <w:szCs w:val="22"/>
        </w:rPr>
        <w:t xml:space="preserve"> </w:t>
      </w:r>
      <w:r w:rsidR="002A3655">
        <w:rPr>
          <w:rFonts w:ascii="Calibri" w:hAnsi="Calibri" w:cs="Calibri"/>
          <w:b/>
          <w:bCs/>
          <w:sz w:val="22"/>
          <w:szCs w:val="22"/>
        </w:rPr>
        <w:t>WrapPanel y botones</w:t>
      </w:r>
      <w:r w:rsidR="00D96A71" w:rsidRPr="00356303">
        <w:rPr>
          <w:rFonts w:ascii="Calibri" w:hAnsi="Calibri" w:cs="Calibri"/>
          <w:b/>
          <w:bCs/>
          <w:sz w:val="22"/>
          <w:szCs w:val="22"/>
        </w:rPr>
        <w:t>:</w:t>
      </w:r>
      <w:r w:rsidR="00D96A71" w:rsidRPr="00356303">
        <w:rPr>
          <w:rFonts w:ascii="Calibri" w:hAnsi="Calibri" w:cs="Calibri"/>
          <w:sz w:val="22"/>
          <w:szCs w:val="22"/>
        </w:rPr>
        <w:t xml:space="preserve"> </w:t>
      </w:r>
    </w:p>
    <w:p w14:paraId="1AF8E128" w14:textId="7C7287FC" w:rsidR="00D96A71" w:rsidRDefault="000425CB" w:rsidP="002E554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425CB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37088" behindDoc="0" locked="0" layoutInCell="1" allowOverlap="1" wp14:anchorId="1F23AEA9" wp14:editId="7413F092">
            <wp:simplePos x="0" y="0"/>
            <wp:positionH relativeFrom="margin">
              <wp:align>center</wp:align>
            </wp:positionH>
            <wp:positionV relativeFrom="paragraph">
              <wp:posOffset>587655</wp:posOffset>
            </wp:positionV>
            <wp:extent cx="5563376" cy="1648055"/>
            <wp:effectExtent l="0" t="0" r="0" b="9525"/>
            <wp:wrapTopAndBottom/>
            <wp:docPr id="423838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3840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2"/>
          <w:szCs w:val="22"/>
        </w:rPr>
        <w:t>Lo único que cambia aquí es el contenedor, los demas elementos tienen las misma propiedades</w:t>
      </w:r>
      <w:r w:rsidR="00107ADE">
        <w:rPr>
          <w:rFonts w:ascii="Calibri" w:hAnsi="Calibri" w:cs="Calibri"/>
          <w:sz w:val="22"/>
          <w:szCs w:val="22"/>
        </w:rPr>
        <w:t>.</w:t>
      </w:r>
    </w:p>
    <w:p w14:paraId="34504975" w14:textId="77777777" w:rsidR="000425CB" w:rsidRPr="003458FD" w:rsidRDefault="000425CB" w:rsidP="000425CB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7" w:name="_Toc179911281"/>
      <w:r>
        <w:rPr>
          <w:rFonts w:ascii="Calibri" w:hAnsi="Calibri" w:cs="Calibri"/>
          <w:b/>
          <w:bCs/>
          <w:sz w:val="22"/>
          <w:szCs w:val="22"/>
        </w:rPr>
        <w:lastRenderedPageBreak/>
        <w:t>Cuestión</w:t>
      </w:r>
      <w:bookmarkEnd w:id="7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71EE4A6" w14:textId="32F3854A" w:rsidR="000425CB" w:rsidRDefault="000425CB" w:rsidP="000425CB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Una vez terminado, añadi el </w:t>
      </w:r>
      <w:r>
        <w:rPr>
          <w:rFonts w:ascii="Calibri" w:hAnsi="Calibri" w:cs="Calibri"/>
          <w:sz w:val="22"/>
          <w:szCs w:val="22"/>
        </w:rPr>
        <w:t xml:space="preserve">WrapPanel </w:t>
      </w:r>
      <w:r>
        <w:rPr>
          <w:rFonts w:ascii="Calibri" w:hAnsi="Calibri" w:cs="Calibri"/>
          <w:sz w:val="22"/>
          <w:szCs w:val="22"/>
        </w:rPr>
        <w:t>inferior (debajo de B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) un StackPanel de altura 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0 y Orientación horizontal.</w:t>
      </w:r>
    </w:p>
    <w:p w14:paraId="4736714C" w14:textId="0CD459CD" w:rsidR="000425CB" w:rsidRDefault="000425CB" w:rsidP="000425CB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 pinte de </w:t>
      </w:r>
      <w:r>
        <w:rPr>
          <w:rFonts w:ascii="Calibri" w:hAnsi="Calibri" w:cs="Calibri"/>
          <w:sz w:val="22"/>
          <w:szCs w:val="22"/>
        </w:rPr>
        <w:t>verde</w:t>
      </w:r>
      <w:r>
        <w:rPr>
          <w:rFonts w:ascii="Calibri" w:hAnsi="Calibri" w:cs="Calibri"/>
          <w:sz w:val="22"/>
          <w:szCs w:val="22"/>
        </w:rPr>
        <w:t xml:space="preserve"> y metí dentro 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botonoes, ll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mados </w:t>
      </w:r>
      <w:r>
        <w:rPr>
          <w:rFonts w:ascii="Calibri" w:hAnsi="Calibri" w:cs="Calibri"/>
          <w:sz w:val="22"/>
          <w:szCs w:val="22"/>
        </w:rPr>
        <w:t xml:space="preserve">BotonC1 y BotonC2 </w:t>
      </w:r>
      <w:r>
        <w:rPr>
          <w:rFonts w:ascii="Calibri" w:hAnsi="Calibri" w:cs="Calibri"/>
          <w:sz w:val="22"/>
          <w:szCs w:val="22"/>
        </w:rPr>
        <w:t xml:space="preserve">(de altura </w:t>
      </w:r>
      <w:r w:rsidR="001D588F">
        <w:rPr>
          <w:rFonts w:ascii="Calibri" w:hAnsi="Calibri" w:cs="Calibri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>0 y mismo tipo de letra  que los botones anteriores).</w:t>
      </w:r>
    </w:p>
    <w:p w14:paraId="0EA544E8" w14:textId="77777777" w:rsidR="000425CB" w:rsidRDefault="000425CB" w:rsidP="000425CB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5513904" w14:textId="15680660" w:rsidR="000425CB" w:rsidRPr="00436E40" w:rsidRDefault="001D588F" w:rsidP="000425CB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Cuando ejecutamos y reducimos la altura de la ventana</w:t>
      </w:r>
      <w:r w:rsidR="000425CB">
        <w:rPr>
          <w:rFonts w:ascii="Calibri" w:hAnsi="Calibri" w:cs="Calibri"/>
          <w:sz w:val="22"/>
          <w:szCs w:val="22"/>
        </w:rPr>
        <w:t>.</w:t>
      </w:r>
    </w:p>
    <w:p w14:paraId="3ABF12B2" w14:textId="79501875" w:rsidR="001D588F" w:rsidRDefault="000425CB" w:rsidP="001D588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¿</w:t>
      </w:r>
      <w:r w:rsidR="001D588F">
        <w:rPr>
          <w:rFonts w:ascii="Calibri" w:hAnsi="Calibri" w:cs="Calibri"/>
          <w:sz w:val="22"/>
          <w:szCs w:val="22"/>
        </w:rPr>
        <w:t>Pasan a la siguiente columna de uno en uno o a la vez</w:t>
      </w:r>
      <w:r w:rsidRPr="00436E40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365ADB1" w14:textId="209EC45C" w:rsidR="00341121" w:rsidRPr="00341121" w:rsidRDefault="00341121" w:rsidP="00341121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Pasan a la siguite columna de uno en uno.</w:t>
      </w:r>
    </w:p>
    <w:p w14:paraId="48054C42" w14:textId="4596C378" w:rsidR="000425CB" w:rsidRPr="00436E40" w:rsidRDefault="000425CB" w:rsidP="001D588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</w:t>
      </w:r>
      <w:r w:rsidR="001D588F">
        <w:rPr>
          <w:rFonts w:ascii="Calibri" w:hAnsi="Calibri" w:cs="Calibri"/>
          <w:sz w:val="22"/>
          <w:szCs w:val="22"/>
        </w:rPr>
        <w:t>A que es debido</w:t>
      </w:r>
      <w:r>
        <w:rPr>
          <w:rFonts w:ascii="Calibri" w:hAnsi="Calibri" w:cs="Calibri"/>
          <w:sz w:val="22"/>
          <w:szCs w:val="22"/>
        </w:rPr>
        <w:t>?</w:t>
      </w:r>
    </w:p>
    <w:p w14:paraId="0E4B58EB" w14:textId="0E1D1875" w:rsidR="000425CB" w:rsidRDefault="00341121" w:rsidP="000425CB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Debido a la propiedad del WrapPanel</w:t>
      </w:r>
      <w:r w:rsidR="000425CB">
        <w:rPr>
          <w:rFonts w:ascii="Calibri" w:hAnsi="Calibri" w:cs="Calibri"/>
          <w:b/>
          <w:bCs/>
          <w:sz w:val="22"/>
          <w:szCs w:val="22"/>
        </w:rPr>
        <w:t>.</w:t>
      </w:r>
    </w:p>
    <w:p w14:paraId="79650A7D" w14:textId="0D40042B" w:rsidR="000425CB" w:rsidRDefault="00F64CAC" w:rsidP="000425CB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F64CAC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38112" behindDoc="0" locked="0" layoutInCell="1" allowOverlap="1" wp14:anchorId="39A3C5A8" wp14:editId="37C81DF2">
            <wp:simplePos x="0" y="0"/>
            <wp:positionH relativeFrom="margin">
              <wp:align>center</wp:align>
            </wp:positionH>
            <wp:positionV relativeFrom="paragraph">
              <wp:posOffset>203556</wp:posOffset>
            </wp:positionV>
            <wp:extent cx="3753374" cy="4410691"/>
            <wp:effectExtent l="0" t="0" r="0" b="9525"/>
            <wp:wrapTopAndBottom/>
            <wp:docPr id="352949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4975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A31A" w14:textId="0395D672" w:rsidR="00341121" w:rsidRDefault="00341121">
      <w:pPr>
        <w:spacing w:before="0" w:after="0"/>
        <w:ind w:left="0" w:righ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4AF8AEBB" w14:textId="26F56F4E" w:rsidR="00F64CAC" w:rsidRPr="00D758DB" w:rsidRDefault="00F64CAC" w:rsidP="00F64CAC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8" w:name="_Toc179911282"/>
      <w:r w:rsidRPr="002A3655">
        <w:rPr>
          <w:rFonts w:ascii="Calibri" w:hAnsi="Calibri" w:cs="Calibri"/>
          <w:b/>
          <w:bCs/>
          <w:sz w:val="22"/>
          <w:szCs w:val="22"/>
        </w:rPr>
        <w:lastRenderedPageBreak/>
        <w:drawing>
          <wp:anchor distT="0" distB="0" distL="114300" distR="114300" simplePos="0" relativeHeight="251740160" behindDoc="0" locked="0" layoutInCell="1" allowOverlap="1" wp14:anchorId="7965CD36" wp14:editId="517E8DD2">
            <wp:simplePos x="0" y="0"/>
            <wp:positionH relativeFrom="page">
              <wp:align>center</wp:align>
            </wp:positionH>
            <wp:positionV relativeFrom="paragraph">
              <wp:posOffset>285293</wp:posOffset>
            </wp:positionV>
            <wp:extent cx="5439534" cy="1362265"/>
            <wp:effectExtent l="0" t="0" r="8890" b="9525"/>
            <wp:wrapTopAndBottom/>
            <wp:docPr id="739278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59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655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Ejercicio </w:t>
      </w:r>
      <w:r>
        <w:rPr>
          <w:rFonts w:ascii="Calibri" w:hAnsi="Calibri" w:cs="Calibri"/>
          <w:b/>
          <w:bCs/>
          <w:sz w:val="22"/>
          <w:szCs w:val="22"/>
        </w:rPr>
        <w:t>5</w:t>
      </w:r>
      <w:bookmarkEnd w:id="8"/>
    </w:p>
    <w:p w14:paraId="41541ED7" w14:textId="77777777" w:rsidR="00F64CAC" w:rsidRPr="003458FD" w:rsidRDefault="00F64CAC" w:rsidP="00F64CAC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9" w:name="_Toc179911283"/>
      <w:r>
        <w:rPr>
          <w:rFonts w:ascii="Calibri" w:hAnsi="Calibri" w:cs="Calibri"/>
          <w:b/>
          <w:bCs/>
          <w:sz w:val="22"/>
          <w:szCs w:val="22"/>
        </w:rPr>
        <w:t>Maquetación</w:t>
      </w:r>
      <w:bookmarkEnd w:id="9"/>
    </w:p>
    <w:p w14:paraId="532FEEF4" w14:textId="2899188C" w:rsidR="00F64CAC" w:rsidRDefault="00683F55" w:rsidP="00F64CAC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683F55">
        <w:rPr>
          <w:rFonts w:ascii="Calibri" w:hAnsi="Calibri" w:cs="Calibri"/>
          <w:b/>
          <w:bCs/>
          <w:sz w:val="22"/>
          <w:szCs w:val="22"/>
        </w:rPr>
        <w:drawing>
          <wp:anchor distT="0" distB="0" distL="114300" distR="114300" simplePos="0" relativeHeight="251744256" behindDoc="0" locked="0" layoutInCell="1" allowOverlap="1" wp14:anchorId="202B68A6" wp14:editId="144F8895">
            <wp:simplePos x="0" y="0"/>
            <wp:positionH relativeFrom="page">
              <wp:align>center</wp:align>
            </wp:positionH>
            <wp:positionV relativeFrom="paragraph">
              <wp:posOffset>471069</wp:posOffset>
            </wp:positionV>
            <wp:extent cx="2695951" cy="152421"/>
            <wp:effectExtent l="0" t="0" r="9525" b="0"/>
            <wp:wrapTopAndBottom/>
            <wp:docPr id="294516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1692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CAC">
        <w:rPr>
          <w:rFonts w:ascii="Calibri" w:hAnsi="Calibri" w:cs="Calibri"/>
          <w:b/>
          <w:bCs/>
          <w:sz w:val="22"/>
          <w:szCs w:val="22"/>
        </w:rPr>
        <w:t>Titulo y tamaño de la ventana principal:</w:t>
      </w:r>
    </w:p>
    <w:p w14:paraId="70EEE01A" w14:textId="404816A2" w:rsidR="00F64CAC" w:rsidRDefault="00F64CAC" w:rsidP="00F64CAC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7184101" w14:textId="47E782D9" w:rsidR="00F64CAC" w:rsidRDefault="00F64CAC" w:rsidP="00F64CAC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Grid dividido en 2</w:t>
      </w:r>
      <w:r w:rsidR="00683F55">
        <w:rPr>
          <w:rFonts w:ascii="Calibri" w:hAnsi="Calibri" w:cs="Calibri"/>
          <w:b/>
          <w:bCs/>
          <w:sz w:val="22"/>
          <w:szCs w:val="22"/>
        </w:rPr>
        <w:t xml:space="preserve"> columnas y 3 Filas</w:t>
      </w:r>
      <w:r w:rsidRPr="00356303">
        <w:rPr>
          <w:rFonts w:ascii="Calibri" w:hAnsi="Calibri" w:cs="Calibri"/>
          <w:b/>
          <w:bCs/>
          <w:sz w:val="22"/>
          <w:szCs w:val="22"/>
        </w:rPr>
        <w:t>:</w:t>
      </w:r>
    </w:p>
    <w:p w14:paraId="18828B13" w14:textId="49DAED99" w:rsidR="00F64CAC" w:rsidRDefault="00683F55" w:rsidP="00F64CAC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83F55">
        <w:drawing>
          <wp:anchor distT="0" distB="0" distL="114300" distR="114300" simplePos="0" relativeHeight="251745280" behindDoc="0" locked="0" layoutInCell="1" allowOverlap="1" wp14:anchorId="41C8875B" wp14:editId="26F8F5AE">
            <wp:simplePos x="0" y="0"/>
            <wp:positionH relativeFrom="page">
              <wp:align>center</wp:align>
            </wp:positionH>
            <wp:positionV relativeFrom="paragraph">
              <wp:posOffset>415366</wp:posOffset>
            </wp:positionV>
            <wp:extent cx="2419688" cy="1181265"/>
            <wp:effectExtent l="0" t="0" r="0" b="0"/>
            <wp:wrapTopAndBottom/>
            <wp:docPr id="1512834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422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2"/>
          <w:szCs w:val="22"/>
        </w:rPr>
        <w:t>Al ponerle Height alas columnas y filas abarcan todo el espacio disponible</w:t>
      </w:r>
      <w:r w:rsidR="00F64CAC">
        <w:rPr>
          <w:rFonts w:ascii="Calibri" w:hAnsi="Calibri" w:cs="Calibri"/>
          <w:sz w:val="22"/>
          <w:szCs w:val="22"/>
        </w:rPr>
        <w:t>.</w:t>
      </w:r>
    </w:p>
    <w:p w14:paraId="631E04DC" w14:textId="336F2493" w:rsidR="00F64CAC" w:rsidRPr="00D14467" w:rsidRDefault="00F64CAC" w:rsidP="00F64CAC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1AD452A" w14:textId="40FD743D" w:rsidR="00F64CAC" w:rsidRDefault="00683F55" w:rsidP="00F64CAC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683F55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46304" behindDoc="0" locked="0" layoutInCell="1" allowOverlap="1" wp14:anchorId="149837E0" wp14:editId="56612479">
            <wp:simplePos x="0" y="0"/>
            <wp:positionH relativeFrom="margin">
              <wp:align>center</wp:align>
            </wp:positionH>
            <wp:positionV relativeFrom="paragraph">
              <wp:posOffset>383363</wp:posOffset>
            </wp:positionV>
            <wp:extent cx="3172268" cy="809738"/>
            <wp:effectExtent l="0" t="0" r="9525" b="9525"/>
            <wp:wrapTopAndBottom/>
            <wp:docPr id="643254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414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CAC" w:rsidRPr="00947AB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B</w:t>
      </w:r>
      <w:r w:rsidR="00F64CAC">
        <w:rPr>
          <w:rFonts w:ascii="Calibri" w:hAnsi="Calibri" w:cs="Calibri"/>
          <w:b/>
          <w:bCs/>
          <w:sz w:val="22"/>
          <w:szCs w:val="22"/>
        </w:rPr>
        <w:t>otones</w:t>
      </w:r>
      <w:r w:rsidR="00F64CAC" w:rsidRPr="00356303">
        <w:rPr>
          <w:rFonts w:ascii="Calibri" w:hAnsi="Calibri" w:cs="Calibri"/>
          <w:b/>
          <w:bCs/>
          <w:sz w:val="22"/>
          <w:szCs w:val="22"/>
        </w:rPr>
        <w:t>:</w:t>
      </w:r>
      <w:r w:rsidR="00F64CAC" w:rsidRPr="00356303">
        <w:rPr>
          <w:rFonts w:ascii="Calibri" w:hAnsi="Calibri" w:cs="Calibri"/>
          <w:sz w:val="22"/>
          <w:szCs w:val="22"/>
        </w:rPr>
        <w:t xml:space="preserve"> </w:t>
      </w:r>
    </w:p>
    <w:p w14:paraId="3F431C8C" w14:textId="4B77762D" w:rsidR="00F64CAC" w:rsidRDefault="00F64CAC" w:rsidP="00683F55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CAAFADC" w14:textId="77777777" w:rsidR="00F64CAC" w:rsidRPr="003458FD" w:rsidRDefault="00F64CAC" w:rsidP="00F64CAC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10" w:name="_Toc179911284"/>
      <w:r>
        <w:rPr>
          <w:rFonts w:ascii="Calibri" w:hAnsi="Calibri" w:cs="Calibri"/>
          <w:b/>
          <w:bCs/>
          <w:sz w:val="22"/>
          <w:szCs w:val="22"/>
        </w:rPr>
        <w:t>Cuestión</w:t>
      </w:r>
      <w:bookmarkEnd w:id="10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2B4FCF1" w14:textId="66ACAF39" w:rsidR="00F64CAC" w:rsidRDefault="00683F55" w:rsidP="00F64CAC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miras el código XAML de los &amp; elementos veras que sólo</w:t>
      </w:r>
      <w:r w:rsidR="002E0254">
        <w:rPr>
          <w:rFonts w:ascii="Calibri" w:hAnsi="Calibri" w:cs="Calibri"/>
          <w:sz w:val="22"/>
          <w:szCs w:val="22"/>
        </w:rPr>
        <w:t xml:space="preserve"> en 3 de ellos aparece tanto Grid.Column como Grid.Row.</w:t>
      </w:r>
    </w:p>
    <w:p w14:paraId="4AF072C6" w14:textId="02A522EB" w:rsidR="002E0254" w:rsidRDefault="002E0254" w:rsidP="00F64CAC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dos de ellos solo aparece una de estas propiedades, y en 1 elemento no aparece ninguna de las dos.</w:t>
      </w:r>
    </w:p>
    <w:p w14:paraId="7304D6A9" w14:textId="77777777" w:rsidR="002E0254" w:rsidRDefault="002E0254" w:rsidP="00F64CAC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9B66BC3" w14:textId="2E7267C3" w:rsidR="00F64CAC" w:rsidRDefault="00F64CAC" w:rsidP="002E025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¿</w:t>
      </w:r>
      <w:r w:rsidR="002E0254">
        <w:rPr>
          <w:rFonts w:ascii="Calibri" w:hAnsi="Calibri" w:cs="Calibri"/>
          <w:sz w:val="22"/>
          <w:szCs w:val="22"/>
        </w:rPr>
        <w:t>Por qué ocurre esto</w:t>
      </w:r>
      <w:r w:rsidRPr="00436E40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650D19C" w14:textId="4C5E18B9" w:rsidR="00F64CAC" w:rsidRPr="00341121" w:rsidRDefault="002E0254" w:rsidP="00F64CAC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Porque el valor por default</w:t>
      </w:r>
      <w:r w:rsidR="00F64CAC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b/>
          <w:bCs/>
          <w:sz w:val="22"/>
          <w:szCs w:val="22"/>
        </w:rPr>
        <w:t>de un elemento dentro de una distribución Grid tanto como en una columna o fila es 0.</w:t>
      </w:r>
    </w:p>
    <w:p w14:paraId="5586293C" w14:textId="04E9D475" w:rsidR="00F64CAC" w:rsidRPr="00436E40" w:rsidRDefault="002E0254" w:rsidP="002E025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fueras al codigo XAML de las dos columnas que tienes, y les pusieras 2* y 1* respectivamente. ¿Qué pasaria?</w:t>
      </w:r>
    </w:p>
    <w:p w14:paraId="16E8BB4A" w14:textId="3E062038" w:rsidR="00F64CAC" w:rsidRDefault="002E0254" w:rsidP="00F64CAC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2E0254">
        <w:rPr>
          <w:rFonts w:ascii="Calibri" w:hAnsi="Calibri" w:cs="Calibri"/>
          <w:b/>
          <w:bCs/>
          <w:sz w:val="22"/>
          <w:szCs w:val="22"/>
        </w:rPr>
        <w:drawing>
          <wp:anchor distT="0" distB="0" distL="114300" distR="114300" simplePos="0" relativeHeight="251747328" behindDoc="0" locked="0" layoutInCell="1" allowOverlap="1" wp14:anchorId="78D3DF52" wp14:editId="0C0EE6E1">
            <wp:simplePos x="0" y="0"/>
            <wp:positionH relativeFrom="margin">
              <wp:align>center</wp:align>
            </wp:positionH>
            <wp:positionV relativeFrom="paragraph">
              <wp:posOffset>518942</wp:posOffset>
            </wp:positionV>
            <wp:extent cx="4186331" cy="6151343"/>
            <wp:effectExtent l="0" t="0" r="5080" b="1905"/>
            <wp:wrapTopAndBottom/>
            <wp:docPr id="1482248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4892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31" cy="615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>Los elementos situados en Grid.Column 0 su Width</w:t>
      </w:r>
      <w:r w:rsidR="00F64CAC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b/>
          <w:bCs/>
          <w:sz w:val="22"/>
          <w:szCs w:val="22"/>
        </w:rPr>
        <w:t>tienen 2/3 partes de la ventana.</w:t>
      </w:r>
    </w:p>
    <w:p w14:paraId="265076B5" w14:textId="606FD9DF" w:rsidR="003458FD" w:rsidRDefault="003458FD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sectPr w:rsidR="003458FD" w:rsidSect="00B45DE0">
      <w:headerReference w:type="default" r:id="rId28"/>
      <w:footerReference w:type="default" r:id="rId29"/>
      <w:pgSz w:w="11906" w:h="16838" w:code="9"/>
      <w:pgMar w:top="1440" w:right="107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9F97F" w14:textId="77777777" w:rsidR="001F4099" w:rsidRDefault="001F4099" w:rsidP="00A66B18">
      <w:pPr>
        <w:spacing w:before="0" w:after="0"/>
      </w:pPr>
      <w:r>
        <w:separator/>
      </w:r>
    </w:p>
  </w:endnote>
  <w:endnote w:type="continuationSeparator" w:id="0">
    <w:p w14:paraId="3937644B" w14:textId="77777777" w:rsidR="001F4099" w:rsidRDefault="001F409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537A" w14:textId="3FA10D24" w:rsidR="00175CFC" w:rsidRPr="00067335" w:rsidRDefault="00175CFC" w:rsidP="002E0254">
    <w:pPr>
      <w:pStyle w:val="Piedepgina"/>
      <w:tabs>
        <w:tab w:val="clear" w:pos="4680"/>
        <w:tab w:val="clear" w:pos="9360"/>
        <w:tab w:val="right" w:pos="8691"/>
      </w:tabs>
      <w:ind w:left="0"/>
      <w:rPr>
        <w:color w:val="92D050"/>
      </w:rPr>
    </w:pP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6AA3C9" wp14:editId="31F51132">
              <wp:simplePos x="0" y="0"/>
              <wp:positionH relativeFrom="page">
                <wp:posOffset>5838825</wp:posOffset>
              </wp:positionH>
              <wp:positionV relativeFrom="page">
                <wp:posOffset>10058400</wp:posOffset>
              </wp:positionV>
              <wp:extent cx="1271270" cy="219075"/>
              <wp:effectExtent l="0" t="0" r="5080" b="952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27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99697" w14:textId="59A8244D" w:rsidR="00175CFC" w:rsidRPr="00C17582" w:rsidRDefault="00175CFC" w:rsidP="00175CFC">
                          <w:pPr>
                            <w:spacing w:before="13"/>
                            <w:ind w:left="20"/>
                            <w:rPr>
                              <w:color w:val="215D66" w:themeColor="accent5" w:themeShade="80"/>
                              <w:sz w:val="20"/>
                            </w:rPr>
                          </w:pPr>
                          <w:r w:rsidRPr="00067335">
                            <w:rPr>
                              <w:color w:val="92D050"/>
                              <w:sz w:val="20"/>
                            </w:rPr>
                            <w:t>Pág.</w:t>
                          </w:r>
                          <w:r w:rsidRPr="00067335">
                            <w:rPr>
                              <w:color w:val="92D050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067335">
                            <w:rPr>
                              <w:color w:val="92D050"/>
                            </w:rPr>
                            <w:fldChar w:fldCharType="begin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instrText xml:space="preserve"> PAGE </w:instrText>
                          </w:r>
                          <w:r w:rsidRPr="00067335">
                            <w:rPr>
                              <w:color w:val="92D050"/>
                            </w:rPr>
                            <w:fldChar w:fldCharType="separate"/>
                          </w:r>
                          <w:r w:rsidRPr="00067335">
                            <w:rPr>
                              <w:color w:val="92D050"/>
                            </w:rPr>
                            <w:t>2</w:t>
                          </w:r>
                          <w:r w:rsidRPr="00067335">
                            <w:rPr>
                              <w:color w:val="92D050"/>
                            </w:rPr>
                            <w:fldChar w:fldCharType="end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t>/</w:t>
                          </w:r>
                          <w:r w:rsidR="002E0254">
                            <w:rPr>
                              <w:color w:val="92D050"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AA3C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2" type="#_x0000_t202" style="position:absolute;margin-left:459.75pt;margin-top:11in;width:100.1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" filled="f" stroked="f">
              <v:textbox inset="0,0,0,0">
                <w:txbxContent>
                  <w:p w14:paraId="6F099697" w14:textId="59A8244D" w:rsidR="00175CFC" w:rsidRPr="00C17582" w:rsidRDefault="00175CFC" w:rsidP="00175CFC">
                    <w:pPr>
                      <w:spacing w:before="13"/>
                      <w:ind w:left="20"/>
                      <w:rPr>
                        <w:color w:val="215D66" w:themeColor="accent5" w:themeShade="80"/>
                        <w:sz w:val="20"/>
                      </w:rPr>
                    </w:pPr>
                    <w:r w:rsidRPr="00067335">
                      <w:rPr>
                        <w:color w:val="92D050"/>
                        <w:sz w:val="20"/>
                      </w:rPr>
                      <w:t>Pág.</w:t>
                    </w:r>
                    <w:r w:rsidRPr="00067335">
                      <w:rPr>
                        <w:color w:val="92D050"/>
                        <w:spacing w:val="-2"/>
                        <w:sz w:val="20"/>
                      </w:rPr>
                      <w:t xml:space="preserve"> </w:t>
                    </w:r>
                    <w:r w:rsidRPr="00067335">
                      <w:rPr>
                        <w:color w:val="92D050"/>
                      </w:rPr>
                      <w:fldChar w:fldCharType="begin"/>
                    </w:r>
                    <w:r w:rsidRPr="00067335">
                      <w:rPr>
                        <w:color w:val="92D050"/>
                        <w:sz w:val="20"/>
                      </w:rPr>
                      <w:instrText xml:space="preserve"> PAGE </w:instrText>
                    </w:r>
                    <w:r w:rsidRPr="00067335">
                      <w:rPr>
                        <w:color w:val="92D050"/>
                      </w:rPr>
                      <w:fldChar w:fldCharType="separate"/>
                    </w:r>
                    <w:r w:rsidRPr="00067335">
                      <w:rPr>
                        <w:color w:val="92D050"/>
                      </w:rPr>
                      <w:t>2</w:t>
                    </w:r>
                    <w:r w:rsidRPr="00067335">
                      <w:rPr>
                        <w:color w:val="92D050"/>
                      </w:rPr>
                      <w:fldChar w:fldCharType="end"/>
                    </w:r>
                    <w:r w:rsidRPr="00067335">
                      <w:rPr>
                        <w:color w:val="92D050"/>
                        <w:sz w:val="20"/>
                      </w:rPr>
                      <w:t>/</w:t>
                    </w:r>
                    <w:r w:rsidR="002E0254">
                      <w:rPr>
                        <w:color w:val="92D050"/>
                        <w:sz w:val="2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05DC42" wp14:editId="0ADFAB3E">
              <wp:simplePos x="0" y="0"/>
              <wp:positionH relativeFrom="page">
                <wp:posOffset>900430</wp:posOffset>
              </wp:positionH>
              <wp:positionV relativeFrom="page">
                <wp:posOffset>10061575</wp:posOffset>
              </wp:positionV>
              <wp:extent cx="2355288" cy="197810"/>
              <wp:effectExtent l="0" t="0" r="6985" b="1206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288" cy="19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6C2AD" w14:textId="7D69B2D3" w:rsidR="00175CFC" w:rsidRDefault="00175CFC" w:rsidP="00175CF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IES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PERE</w:t>
                          </w: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MARIA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ORTS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5DC42" id="Cuadro de texto 13" o:spid="_x0000_s1033" type="#_x0000_t202" style="position:absolute;margin-left:70.9pt;margin-top:792.25pt;width:185.45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" filled="f" stroked="f">
              <v:textbox inset="0,0,0,0">
                <w:txbxContent>
                  <w:p w14:paraId="09E6C2AD" w14:textId="7D69B2D3" w:rsidR="00175CFC" w:rsidRDefault="00175CFC" w:rsidP="00175CFC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IES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PERE</w:t>
                    </w: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MARIA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6AA35" w14:textId="77777777" w:rsidR="001F4099" w:rsidRDefault="001F4099" w:rsidP="00A66B18">
      <w:pPr>
        <w:spacing w:before="0" w:after="0"/>
      </w:pPr>
      <w:r>
        <w:separator/>
      </w:r>
    </w:p>
  </w:footnote>
  <w:footnote w:type="continuationSeparator" w:id="0">
    <w:p w14:paraId="0C9BF698" w14:textId="77777777" w:rsidR="001F4099" w:rsidRDefault="001F409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5B2" w14:textId="262FDECE" w:rsidR="00833DA7" w:rsidRPr="00067335" w:rsidRDefault="00833DA7">
    <w:pPr>
      <w:pStyle w:val="Encabezado"/>
      <w:rPr>
        <w:caps/>
        <w:color w:val="92D050"/>
        <w:sz w:val="20"/>
      </w:rPr>
    </w:pPr>
    <w:r w:rsidRPr="00067335">
      <w:rPr>
        <w:caps/>
        <w:color w:val="92D050"/>
        <w:sz w:val="20"/>
      </w:rPr>
      <w:t>LEOBARDO SALVADOR RÍOS SUÁREZ</w:t>
    </w:r>
  </w:p>
  <w:sdt>
    <w:sdtPr>
      <w:rPr>
        <w:caps/>
        <w:color w:val="92D050"/>
        <w:sz w:val="20"/>
      </w:rPr>
      <w:alias w:val="Fecha"/>
      <w:tag w:val="Fecha"/>
      <w:id w:val="-304078227"/>
      <w:placeholder>
        <w:docPart w:val="9F3296BCD748468D97F8E96424B9CB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5C0D2A97" w14:textId="67C0E976" w:rsidR="00967563" w:rsidRPr="00067335" w:rsidRDefault="00F9243B">
        <w:pPr>
          <w:pStyle w:val="Encabezado"/>
          <w:rPr>
            <w:caps/>
            <w:color w:val="92D050"/>
            <w:sz w:val="20"/>
          </w:rPr>
        </w:pPr>
        <w:r w:rsidRPr="00067335">
          <w:rPr>
            <w:caps/>
            <w:color w:val="92D050"/>
            <w:sz w:val="20"/>
          </w:rPr>
          <w:t>D</w:t>
        </w:r>
        <w:r w:rsidR="00F55318" w:rsidRPr="00067335">
          <w:rPr>
            <w:caps/>
            <w:color w:val="92D050"/>
            <w:sz w:val="20"/>
          </w:rPr>
          <w:t xml:space="preserve">iseño de interfaces </w:t>
        </w:r>
      </w:p>
    </w:sdtContent>
  </w:sdt>
  <w:p w14:paraId="5BAAAAB3" w14:textId="2692B6CD" w:rsidR="00967563" w:rsidRPr="00067335" w:rsidRDefault="00967563" w:rsidP="00967563">
    <w:pPr>
      <w:pStyle w:val="Encabezado"/>
      <w:jc w:val="center"/>
      <w:rPr>
        <w:caps/>
        <w:color w:val="92D050"/>
        <w:sz w:val="20"/>
      </w:rPr>
    </w:pPr>
  </w:p>
  <w:p w14:paraId="67458341" w14:textId="39146D19" w:rsidR="00967563" w:rsidRPr="00067335" w:rsidRDefault="00C5611E" w:rsidP="00967563">
    <w:pPr>
      <w:pStyle w:val="Encabezado"/>
      <w:jc w:val="center"/>
      <w:rPr>
        <w:color w:val="92D050"/>
        <w:sz w:val="20"/>
      </w:rPr>
    </w:pPr>
    <w:r w:rsidRPr="00067335">
      <w:rPr>
        <w:caps/>
        <w:color w:val="92D050"/>
        <w:sz w:val="20"/>
      </w:rPr>
      <w:t>Práctica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CA5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A73D04"/>
    <w:multiLevelType w:val="hybridMultilevel"/>
    <w:tmpl w:val="62720948"/>
    <w:lvl w:ilvl="0" w:tplc="DE840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82CA6"/>
    <w:multiLevelType w:val="hybridMultilevel"/>
    <w:tmpl w:val="627209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879B5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67C9"/>
    <w:multiLevelType w:val="hybridMultilevel"/>
    <w:tmpl w:val="F6944B6C"/>
    <w:lvl w:ilvl="0" w:tplc="1B18D9CC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4DA74DF"/>
    <w:multiLevelType w:val="hybridMultilevel"/>
    <w:tmpl w:val="627209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41B7F"/>
    <w:multiLevelType w:val="hybridMultilevel"/>
    <w:tmpl w:val="B274B32C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24B59"/>
    <w:multiLevelType w:val="hybridMultilevel"/>
    <w:tmpl w:val="BB2C4106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76907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210A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2DC460C"/>
    <w:multiLevelType w:val="hybridMultilevel"/>
    <w:tmpl w:val="F990CB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34951"/>
    <w:multiLevelType w:val="hybridMultilevel"/>
    <w:tmpl w:val="DE064C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2A0A1E"/>
    <w:multiLevelType w:val="hybridMultilevel"/>
    <w:tmpl w:val="57887918"/>
    <w:lvl w:ilvl="0" w:tplc="1B18D9C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/>
        <w:bCs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D714D326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01254"/>
    <w:multiLevelType w:val="hybridMultilevel"/>
    <w:tmpl w:val="F536BAF8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20434F3"/>
    <w:multiLevelType w:val="hybridMultilevel"/>
    <w:tmpl w:val="F6942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36112"/>
    <w:multiLevelType w:val="hybridMultilevel"/>
    <w:tmpl w:val="7090B34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C94533E"/>
    <w:multiLevelType w:val="hybridMultilevel"/>
    <w:tmpl w:val="C1D8137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A317D"/>
    <w:multiLevelType w:val="hybridMultilevel"/>
    <w:tmpl w:val="8A7C1E8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0C351BE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B8C2408"/>
    <w:multiLevelType w:val="hybridMultilevel"/>
    <w:tmpl w:val="04DE393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B7993"/>
    <w:multiLevelType w:val="hybridMultilevel"/>
    <w:tmpl w:val="85A69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D0880"/>
    <w:multiLevelType w:val="hybridMultilevel"/>
    <w:tmpl w:val="0C0C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910B3"/>
    <w:multiLevelType w:val="hybridMultilevel"/>
    <w:tmpl w:val="CAAA7D30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952D8"/>
    <w:multiLevelType w:val="hybridMultilevel"/>
    <w:tmpl w:val="CACA38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92171"/>
    <w:multiLevelType w:val="hybridMultilevel"/>
    <w:tmpl w:val="6C4AEC12"/>
    <w:lvl w:ilvl="0" w:tplc="6D280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3D7C40"/>
    <w:multiLevelType w:val="hybridMultilevel"/>
    <w:tmpl w:val="0EAC4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60100">
    <w:abstractNumId w:val="23"/>
  </w:num>
  <w:num w:numId="2" w16cid:durableId="1965697907">
    <w:abstractNumId w:val="3"/>
  </w:num>
  <w:num w:numId="3" w16cid:durableId="2144493843">
    <w:abstractNumId w:val="8"/>
  </w:num>
  <w:num w:numId="4" w16cid:durableId="300430298">
    <w:abstractNumId w:val="20"/>
  </w:num>
  <w:num w:numId="5" w16cid:durableId="1333801193">
    <w:abstractNumId w:val="12"/>
  </w:num>
  <w:num w:numId="6" w16cid:durableId="18738098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404202">
    <w:abstractNumId w:val="11"/>
  </w:num>
  <w:num w:numId="8" w16cid:durableId="1647204249">
    <w:abstractNumId w:val="17"/>
  </w:num>
  <w:num w:numId="9" w16cid:durableId="1725252469">
    <w:abstractNumId w:val="4"/>
  </w:num>
  <w:num w:numId="10" w16cid:durableId="605121548">
    <w:abstractNumId w:val="15"/>
  </w:num>
  <w:num w:numId="11" w16cid:durableId="492331964">
    <w:abstractNumId w:val="18"/>
  </w:num>
  <w:num w:numId="12" w16cid:durableId="886643282">
    <w:abstractNumId w:val="9"/>
  </w:num>
  <w:num w:numId="13" w16cid:durableId="1439258725">
    <w:abstractNumId w:val="0"/>
  </w:num>
  <w:num w:numId="14" w16cid:durableId="1628118470">
    <w:abstractNumId w:val="13"/>
  </w:num>
  <w:num w:numId="15" w16cid:durableId="659578838">
    <w:abstractNumId w:val="14"/>
  </w:num>
  <w:num w:numId="16" w16cid:durableId="558784250">
    <w:abstractNumId w:val="21"/>
  </w:num>
  <w:num w:numId="17" w16cid:durableId="1534226667">
    <w:abstractNumId w:val="10"/>
  </w:num>
  <w:num w:numId="18" w16cid:durableId="813717695">
    <w:abstractNumId w:val="16"/>
  </w:num>
  <w:num w:numId="19" w16cid:durableId="1982151839">
    <w:abstractNumId w:val="16"/>
  </w:num>
  <w:num w:numId="20" w16cid:durableId="1708067719">
    <w:abstractNumId w:val="19"/>
  </w:num>
  <w:num w:numId="21" w16cid:durableId="233056319">
    <w:abstractNumId w:val="7"/>
  </w:num>
  <w:num w:numId="22" w16cid:durableId="1791506334">
    <w:abstractNumId w:val="1"/>
  </w:num>
  <w:num w:numId="23" w16cid:durableId="701202089">
    <w:abstractNumId w:val="24"/>
  </w:num>
  <w:num w:numId="24" w16cid:durableId="1538925931">
    <w:abstractNumId w:val="6"/>
  </w:num>
  <w:num w:numId="25" w16cid:durableId="207886650">
    <w:abstractNumId w:val="22"/>
  </w:num>
  <w:num w:numId="26" w16cid:durableId="1030758521">
    <w:abstractNumId w:val="6"/>
  </w:num>
  <w:num w:numId="27" w16cid:durableId="1752194644">
    <w:abstractNumId w:val="25"/>
  </w:num>
  <w:num w:numId="28" w16cid:durableId="343478141">
    <w:abstractNumId w:val="2"/>
  </w:num>
  <w:num w:numId="29" w16cid:durableId="1370376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4"/>
    <w:rsid w:val="00010243"/>
    <w:rsid w:val="00010FC9"/>
    <w:rsid w:val="00014B5C"/>
    <w:rsid w:val="000232A2"/>
    <w:rsid w:val="00023998"/>
    <w:rsid w:val="000260FF"/>
    <w:rsid w:val="00027342"/>
    <w:rsid w:val="000425CB"/>
    <w:rsid w:val="00051853"/>
    <w:rsid w:val="00066712"/>
    <w:rsid w:val="00067335"/>
    <w:rsid w:val="00070011"/>
    <w:rsid w:val="000711A1"/>
    <w:rsid w:val="00083BAA"/>
    <w:rsid w:val="000A2C0C"/>
    <w:rsid w:val="000B61E8"/>
    <w:rsid w:val="000F2AB4"/>
    <w:rsid w:val="00100FEB"/>
    <w:rsid w:val="0010680C"/>
    <w:rsid w:val="00107ADE"/>
    <w:rsid w:val="0011433E"/>
    <w:rsid w:val="00123A8C"/>
    <w:rsid w:val="0012633F"/>
    <w:rsid w:val="001272D1"/>
    <w:rsid w:val="00152B0B"/>
    <w:rsid w:val="00157250"/>
    <w:rsid w:val="00166001"/>
    <w:rsid w:val="00175CFC"/>
    <w:rsid w:val="001766D6"/>
    <w:rsid w:val="00190243"/>
    <w:rsid w:val="00192419"/>
    <w:rsid w:val="001A7C32"/>
    <w:rsid w:val="001B3507"/>
    <w:rsid w:val="001B35C9"/>
    <w:rsid w:val="001C270D"/>
    <w:rsid w:val="001D0B5A"/>
    <w:rsid w:val="001D4BC6"/>
    <w:rsid w:val="001D588F"/>
    <w:rsid w:val="001E20CF"/>
    <w:rsid w:val="001E2320"/>
    <w:rsid w:val="001E5DF0"/>
    <w:rsid w:val="001F1214"/>
    <w:rsid w:val="001F1F89"/>
    <w:rsid w:val="001F4099"/>
    <w:rsid w:val="002021BE"/>
    <w:rsid w:val="00205DF0"/>
    <w:rsid w:val="00212050"/>
    <w:rsid w:val="002137FA"/>
    <w:rsid w:val="00214E28"/>
    <w:rsid w:val="00230B43"/>
    <w:rsid w:val="00262EB4"/>
    <w:rsid w:val="002649C3"/>
    <w:rsid w:val="00296E43"/>
    <w:rsid w:val="002A3655"/>
    <w:rsid w:val="002A51BB"/>
    <w:rsid w:val="002A7D6B"/>
    <w:rsid w:val="002E0254"/>
    <w:rsid w:val="002E554F"/>
    <w:rsid w:val="003101B6"/>
    <w:rsid w:val="00325697"/>
    <w:rsid w:val="00341121"/>
    <w:rsid w:val="003458FD"/>
    <w:rsid w:val="00352B81"/>
    <w:rsid w:val="00356303"/>
    <w:rsid w:val="003648FE"/>
    <w:rsid w:val="00374324"/>
    <w:rsid w:val="00375CBB"/>
    <w:rsid w:val="0038447F"/>
    <w:rsid w:val="00394757"/>
    <w:rsid w:val="0039561F"/>
    <w:rsid w:val="003A0150"/>
    <w:rsid w:val="003A71C6"/>
    <w:rsid w:val="003E24DF"/>
    <w:rsid w:val="003E45AE"/>
    <w:rsid w:val="003E6645"/>
    <w:rsid w:val="0041428F"/>
    <w:rsid w:val="00417411"/>
    <w:rsid w:val="0043251E"/>
    <w:rsid w:val="00436E40"/>
    <w:rsid w:val="00444B58"/>
    <w:rsid w:val="00454713"/>
    <w:rsid w:val="00464704"/>
    <w:rsid w:val="00481B6D"/>
    <w:rsid w:val="00482EAF"/>
    <w:rsid w:val="00491B85"/>
    <w:rsid w:val="004969FD"/>
    <w:rsid w:val="004A059C"/>
    <w:rsid w:val="004A0C1A"/>
    <w:rsid w:val="004A2B0D"/>
    <w:rsid w:val="004B1F3E"/>
    <w:rsid w:val="004B4A08"/>
    <w:rsid w:val="004F4E12"/>
    <w:rsid w:val="0051022D"/>
    <w:rsid w:val="00513437"/>
    <w:rsid w:val="00515D45"/>
    <w:rsid w:val="005201C7"/>
    <w:rsid w:val="00547748"/>
    <w:rsid w:val="00551B08"/>
    <w:rsid w:val="0055360F"/>
    <w:rsid w:val="00566D81"/>
    <w:rsid w:val="00572E1C"/>
    <w:rsid w:val="005A173B"/>
    <w:rsid w:val="005C2210"/>
    <w:rsid w:val="005D2B3D"/>
    <w:rsid w:val="005D454F"/>
    <w:rsid w:val="005E04CD"/>
    <w:rsid w:val="006110AA"/>
    <w:rsid w:val="00615018"/>
    <w:rsid w:val="0062123A"/>
    <w:rsid w:val="00622188"/>
    <w:rsid w:val="00645DA9"/>
    <w:rsid w:val="00646E75"/>
    <w:rsid w:val="006761CB"/>
    <w:rsid w:val="00683F55"/>
    <w:rsid w:val="00684FF2"/>
    <w:rsid w:val="0069165A"/>
    <w:rsid w:val="00695681"/>
    <w:rsid w:val="00695D1A"/>
    <w:rsid w:val="006978F3"/>
    <w:rsid w:val="006B3DFF"/>
    <w:rsid w:val="006C32E8"/>
    <w:rsid w:val="006D4D0F"/>
    <w:rsid w:val="006E0596"/>
    <w:rsid w:val="006F6F10"/>
    <w:rsid w:val="0070416A"/>
    <w:rsid w:val="007110AB"/>
    <w:rsid w:val="00724DE9"/>
    <w:rsid w:val="00740BC2"/>
    <w:rsid w:val="0074151C"/>
    <w:rsid w:val="00752ADE"/>
    <w:rsid w:val="0075428D"/>
    <w:rsid w:val="0075689A"/>
    <w:rsid w:val="007602D9"/>
    <w:rsid w:val="00765A39"/>
    <w:rsid w:val="007809ED"/>
    <w:rsid w:val="00783E79"/>
    <w:rsid w:val="00786A53"/>
    <w:rsid w:val="007A7E95"/>
    <w:rsid w:val="007B5AE8"/>
    <w:rsid w:val="007C184E"/>
    <w:rsid w:val="007C5035"/>
    <w:rsid w:val="007E1902"/>
    <w:rsid w:val="007E71F6"/>
    <w:rsid w:val="007F5192"/>
    <w:rsid w:val="00807D3D"/>
    <w:rsid w:val="00824020"/>
    <w:rsid w:val="0083303B"/>
    <w:rsid w:val="00833DA7"/>
    <w:rsid w:val="00855C71"/>
    <w:rsid w:val="00861026"/>
    <w:rsid w:val="00862B8C"/>
    <w:rsid w:val="00872F51"/>
    <w:rsid w:val="00884ED0"/>
    <w:rsid w:val="00885289"/>
    <w:rsid w:val="00885B76"/>
    <w:rsid w:val="008863CD"/>
    <w:rsid w:val="008B286C"/>
    <w:rsid w:val="008C50D8"/>
    <w:rsid w:val="009037D1"/>
    <w:rsid w:val="00905AD0"/>
    <w:rsid w:val="00907133"/>
    <w:rsid w:val="0091549A"/>
    <w:rsid w:val="00932FED"/>
    <w:rsid w:val="00947ABF"/>
    <w:rsid w:val="00957B01"/>
    <w:rsid w:val="00964EC2"/>
    <w:rsid w:val="00967563"/>
    <w:rsid w:val="00970D87"/>
    <w:rsid w:val="00976935"/>
    <w:rsid w:val="009A314B"/>
    <w:rsid w:val="009A6617"/>
    <w:rsid w:val="009D0DC5"/>
    <w:rsid w:val="009E1EF3"/>
    <w:rsid w:val="009E6EFC"/>
    <w:rsid w:val="009F6646"/>
    <w:rsid w:val="009F7832"/>
    <w:rsid w:val="00A02B61"/>
    <w:rsid w:val="00A25C80"/>
    <w:rsid w:val="00A26FE7"/>
    <w:rsid w:val="00A27BF8"/>
    <w:rsid w:val="00A66B18"/>
    <w:rsid w:val="00A6783B"/>
    <w:rsid w:val="00A869DE"/>
    <w:rsid w:val="00A90FAA"/>
    <w:rsid w:val="00A9108D"/>
    <w:rsid w:val="00A96CF8"/>
    <w:rsid w:val="00AA089B"/>
    <w:rsid w:val="00AA278F"/>
    <w:rsid w:val="00AB108F"/>
    <w:rsid w:val="00AC6413"/>
    <w:rsid w:val="00AE1388"/>
    <w:rsid w:val="00AF3982"/>
    <w:rsid w:val="00AF6B8B"/>
    <w:rsid w:val="00B23F28"/>
    <w:rsid w:val="00B269EA"/>
    <w:rsid w:val="00B4386A"/>
    <w:rsid w:val="00B45DE0"/>
    <w:rsid w:val="00B50294"/>
    <w:rsid w:val="00B52CEA"/>
    <w:rsid w:val="00B57D6E"/>
    <w:rsid w:val="00B66ECE"/>
    <w:rsid w:val="00C1682D"/>
    <w:rsid w:val="00C17582"/>
    <w:rsid w:val="00C51A41"/>
    <w:rsid w:val="00C5611E"/>
    <w:rsid w:val="00C701F7"/>
    <w:rsid w:val="00C70786"/>
    <w:rsid w:val="00C977D3"/>
    <w:rsid w:val="00CA1371"/>
    <w:rsid w:val="00CB74A3"/>
    <w:rsid w:val="00CE7BD2"/>
    <w:rsid w:val="00CF4F48"/>
    <w:rsid w:val="00D10958"/>
    <w:rsid w:val="00D14467"/>
    <w:rsid w:val="00D2276B"/>
    <w:rsid w:val="00D479B9"/>
    <w:rsid w:val="00D604B4"/>
    <w:rsid w:val="00D63A11"/>
    <w:rsid w:val="00D66593"/>
    <w:rsid w:val="00D758DB"/>
    <w:rsid w:val="00D96A71"/>
    <w:rsid w:val="00D96F9F"/>
    <w:rsid w:val="00DB599A"/>
    <w:rsid w:val="00DB7569"/>
    <w:rsid w:val="00DE0AD4"/>
    <w:rsid w:val="00DE6DA2"/>
    <w:rsid w:val="00DF2D30"/>
    <w:rsid w:val="00E062F7"/>
    <w:rsid w:val="00E2760C"/>
    <w:rsid w:val="00E336CE"/>
    <w:rsid w:val="00E367DD"/>
    <w:rsid w:val="00E4786A"/>
    <w:rsid w:val="00E55D74"/>
    <w:rsid w:val="00E6540C"/>
    <w:rsid w:val="00E81E2A"/>
    <w:rsid w:val="00E85E6A"/>
    <w:rsid w:val="00EA27AF"/>
    <w:rsid w:val="00EA4F5E"/>
    <w:rsid w:val="00EB0E03"/>
    <w:rsid w:val="00EB1CE8"/>
    <w:rsid w:val="00EB2D0D"/>
    <w:rsid w:val="00EB6857"/>
    <w:rsid w:val="00EC1A85"/>
    <w:rsid w:val="00ED7C02"/>
    <w:rsid w:val="00EE0952"/>
    <w:rsid w:val="00EE4FFA"/>
    <w:rsid w:val="00EF3DC0"/>
    <w:rsid w:val="00EF70A8"/>
    <w:rsid w:val="00EF7120"/>
    <w:rsid w:val="00F06F0C"/>
    <w:rsid w:val="00F22DA8"/>
    <w:rsid w:val="00F436AE"/>
    <w:rsid w:val="00F43D19"/>
    <w:rsid w:val="00F4492B"/>
    <w:rsid w:val="00F55318"/>
    <w:rsid w:val="00F64CAC"/>
    <w:rsid w:val="00F719D3"/>
    <w:rsid w:val="00F90F07"/>
    <w:rsid w:val="00F91A34"/>
    <w:rsid w:val="00F9243B"/>
    <w:rsid w:val="00F95F0B"/>
    <w:rsid w:val="00FE0F43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190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AC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9E6EFC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3E762A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549E39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549E39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3E762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F2AB4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2137FA"/>
    <w:pPr>
      <w:widowControl w:val="0"/>
      <w:autoSpaceDE w:val="0"/>
      <w:autoSpaceDN w:val="0"/>
      <w:spacing w:before="0" w:after="0"/>
      <w:ind w:left="0" w:right="0"/>
    </w:pPr>
    <w:rPr>
      <w:rFonts w:ascii="Arial MT" w:eastAsia="Arial MT" w:hAnsi="Arial MT" w:cs="Arial MT"/>
      <w:color w:val="auto"/>
      <w:kern w:val="0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7FA"/>
    <w:rPr>
      <w:rFonts w:ascii="Arial MT" w:eastAsia="Arial MT" w:hAnsi="Arial MT" w:cs="Arial MT"/>
      <w:lang w:eastAsia="en-US"/>
    </w:rPr>
  </w:style>
  <w:style w:type="paragraph" w:styleId="Prrafodelista">
    <w:name w:val="List Paragraph"/>
    <w:basedOn w:val="Normal"/>
    <w:uiPriority w:val="34"/>
    <w:qFormat/>
    <w:rsid w:val="0019024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2021B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1B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22DA8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2DA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F22DA8"/>
    <w:pPr>
      <w:spacing w:after="100"/>
      <w:ind w:left="2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E6EFC"/>
    <w:rPr>
      <w:rFonts w:asciiTheme="majorHAnsi" w:eastAsiaTheme="majorEastAsia" w:hAnsiTheme="majorHAnsi" w:cstheme="majorBidi"/>
      <w:color w:val="3E762A" w:themeColor="accent1" w:themeShade="BF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chatgpt.com/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wpf-tutorial.com/es/26/paneles/el-control-stackpanel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es-ES%7b32F115D7-030D-4125-8A2A-B9219D828B4D%7d\%7b4E63EAAF-83AA-4104-B9ED-14C1F518BB2F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3296BCD748468D97F8E96424B9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01F2-308C-4330-A653-0BCD7ECCEB6E}"/>
      </w:docPartPr>
      <w:docPartBody>
        <w:p w:rsidR="00D37E9E" w:rsidRDefault="00280162" w:rsidP="00280162">
          <w:pPr>
            <w:pStyle w:val="9F3296BCD748468D97F8E96424B9CB8D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2"/>
    <w:rsid w:val="000231E6"/>
    <w:rsid w:val="0008411A"/>
    <w:rsid w:val="00092346"/>
    <w:rsid w:val="00120BDE"/>
    <w:rsid w:val="001C38C8"/>
    <w:rsid w:val="00262EF0"/>
    <w:rsid w:val="00280162"/>
    <w:rsid w:val="002A2913"/>
    <w:rsid w:val="002F68D4"/>
    <w:rsid w:val="003A099C"/>
    <w:rsid w:val="00482FC9"/>
    <w:rsid w:val="00507E63"/>
    <w:rsid w:val="0061656B"/>
    <w:rsid w:val="00636CC3"/>
    <w:rsid w:val="007F28F5"/>
    <w:rsid w:val="00AA34E4"/>
    <w:rsid w:val="00B05ACF"/>
    <w:rsid w:val="00B64195"/>
    <w:rsid w:val="00C52CF3"/>
    <w:rsid w:val="00D1368F"/>
    <w:rsid w:val="00D37E9E"/>
    <w:rsid w:val="00D56892"/>
    <w:rsid w:val="00E42F3B"/>
    <w:rsid w:val="00EE14D0"/>
    <w:rsid w:val="00F475FD"/>
    <w:rsid w:val="00F84C93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80162"/>
    <w:rPr>
      <w:color w:val="808080"/>
    </w:rPr>
  </w:style>
  <w:style w:type="paragraph" w:customStyle="1" w:styleId="9F3296BCD748468D97F8E96424B9CB8D">
    <w:name w:val="9F3296BCD748468D97F8E96424B9CB8D"/>
    <w:rsid w:val="00280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{4E63EAAF-83AA-4104-B9ED-14C1F518BB2F}tf56348247_win32.dotx</Template>
  <TotalTime>0</TotalTime>
  <Pages>7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9 – tema 5</vt:lpstr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 – tema 5</dc:title>
  <dc:subject/>
  <dc:creator/>
  <cp:keywords/>
  <dc:description/>
  <cp:lastModifiedBy/>
  <cp:revision>1</cp:revision>
  <dcterms:created xsi:type="dcterms:W3CDTF">2024-10-11T12:37:00Z</dcterms:created>
  <dcterms:modified xsi:type="dcterms:W3CDTF">2024-10-15T17:01:00Z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