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2226" w:tblpY="1796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9411"/>
      </w:tblGrid>
      <w:tr w:rsidR="00A66B18" w:rsidRPr="0041428F" w14:paraId="45894977" w14:textId="77777777" w:rsidTr="00957B01">
        <w:trPr>
          <w:trHeight w:val="270"/>
        </w:trPr>
        <w:tc>
          <w:tcPr>
            <w:tcW w:w="9411" w:type="dxa"/>
          </w:tcPr>
          <w:p w14:paraId="5CBC7960" w14:textId="7EA05E3A" w:rsidR="00A66B18" w:rsidRPr="0041428F" w:rsidRDefault="00A66B18" w:rsidP="002E554F">
            <w:pPr>
              <w:pStyle w:val="Informacindecontacto"/>
              <w:spacing w:line="360" w:lineRule="auto"/>
              <w:ind w:left="794"/>
              <w:rPr>
                <w:color w:val="000000" w:themeColor="text1"/>
              </w:rPr>
            </w:pPr>
          </w:p>
        </w:tc>
      </w:tr>
      <w:tr w:rsidR="00615018" w:rsidRPr="0041428F" w14:paraId="6DA8EDF8" w14:textId="77777777" w:rsidTr="00957B01">
        <w:trPr>
          <w:trHeight w:val="2691"/>
        </w:trPr>
        <w:tc>
          <w:tcPr>
            <w:tcW w:w="9411" w:type="dxa"/>
            <w:vAlign w:val="bottom"/>
          </w:tcPr>
          <w:p w14:paraId="65E718A2" w14:textId="4584B3E3" w:rsidR="003E24DF" w:rsidRPr="0041428F" w:rsidRDefault="003E24DF" w:rsidP="002E554F">
            <w:pPr>
              <w:pStyle w:val="Informacindecontacto"/>
              <w:spacing w:line="360" w:lineRule="auto"/>
              <w:ind w:left="0"/>
              <w:rPr>
                <w:color w:val="000000" w:themeColor="text1"/>
              </w:rPr>
            </w:pPr>
          </w:p>
        </w:tc>
      </w:tr>
    </w:tbl>
    <w:p w14:paraId="75A75185" w14:textId="683B3C2E" w:rsidR="00967563" w:rsidRDefault="00957B01" w:rsidP="002E554F">
      <w:pPr>
        <w:spacing w:line="360" w:lineRule="auto"/>
        <w:ind w:left="0"/>
      </w:pPr>
      <w:r w:rsidRPr="0041428F">
        <w:rPr>
          <w:noProof/>
          <w:color w:val="000000" w:themeColor="text1"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2FAAE" wp14:editId="6B1DFEF6">
                <wp:simplePos x="0" y="0"/>
                <wp:positionH relativeFrom="margin">
                  <wp:align>center</wp:align>
                </wp:positionH>
                <wp:positionV relativeFrom="paragraph">
                  <wp:posOffset>19571</wp:posOffset>
                </wp:positionV>
                <wp:extent cx="4329430" cy="407670"/>
                <wp:effectExtent l="19050" t="19050" r="13970" b="13970"/>
                <wp:wrapThrough wrapText="bothSides">
                  <wp:wrapPolygon edited="0">
                    <wp:start x="-95" y="-580"/>
                    <wp:lineTo x="-95" y="21445"/>
                    <wp:lineTo x="21575" y="21445"/>
                    <wp:lineTo x="21575" y="-580"/>
                    <wp:lineTo x="-95" y="-580"/>
                  </wp:wrapPolygon>
                </wp:wrapThrough>
                <wp:docPr id="18" name="Forma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79FD087" w14:textId="06ED013C" w:rsidR="00FF5A54" w:rsidRPr="00F9243B" w:rsidRDefault="00712D03" w:rsidP="00F9243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</w:rPr>
                              <w:t>PRÁCTICA 6- 1.3.5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2FAAE" id="Forma 61" o:spid="_x0000_s1026" style="position:absolute;margin-left:0;margin-top:1.55pt;width:340.9pt;height:32.1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" filled="f" strokecolor="white [3212]" strokeweight="3pt">
                <v:stroke miterlimit="4"/>
                <v:textbox style="mso-fit-shape-to-text:t" inset="1.5pt,1.5pt,1.5pt,1.5pt">
                  <w:txbxContent>
                    <w:p w14:paraId="479FD087" w14:textId="06ED013C" w:rsidR="00FF5A54" w:rsidRPr="00F9243B" w:rsidRDefault="00712D03" w:rsidP="00F9243B">
                      <w:pPr>
                        <w:pStyle w:val="Logotipo"/>
                        <w:rPr>
                          <w:rFonts w:hAnsiTheme="minorHAnsi"/>
                        </w:rPr>
                      </w:pPr>
                      <w:r>
                        <w:rPr>
                          <w:rFonts w:hAnsiTheme="minorHAnsi"/>
                        </w:rPr>
                        <w:t>PRÁCTICA 6- 1.3.5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600B364" wp14:editId="625F2CDF">
                <wp:simplePos x="0" y="0"/>
                <wp:positionH relativeFrom="column">
                  <wp:posOffset>-1128310</wp:posOffset>
                </wp:positionH>
                <wp:positionV relativeFrom="paragraph">
                  <wp:posOffset>-1132840</wp:posOffset>
                </wp:positionV>
                <wp:extent cx="8248650" cy="3029585"/>
                <wp:effectExtent l="0" t="0" r="0" b="0"/>
                <wp:wrapNone/>
                <wp:docPr id="19" name="Gráfico 17" descr="Formas de énfasis curvas que crean en conjunto el diseño del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29585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600" w:firstRow="0" w:lastRow="0" w:firstColumn="0" w:lastColumn="0" w:noHBand="1" w:noVBand="1"/>
                                <w:tblDescription w:val="Tabla de diseño de encabezado"/>
                              </w:tblPr>
                              <w:tblGrid>
                                <w:gridCol w:w="12692"/>
                              </w:tblGrid>
                              <w:tr w:rsidR="00957B01" w:rsidRPr="0041428F" w14:paraId="7ED7F9DB" w14:textId="77777777" w:rsidTr="00957B01">
                                <w:trPr>
                                  <w:trHeight w:val="270"/>
                                </w:trPr>
                                <w:tc>
                                  <w:tcPr>
                                    <w:tcW w:w="12692" w:type="dxa"/>
                                  </w:tcPr>
                                  <w:p w14:paraId="689031EB" w14:textId="77777777" w:rsidR="00957B01" w:rsidRPr="0041428F" w:rsidRDefault="00957B01" w:rsidP="00957B01">
                                    <w:pPr>
                                      <w:pStyle w:val="Informacindecontacto"/>
                                      <w:ind w:left="794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  <w:tr w:rsidR="00957B01" w:rsidRPr="0041428F" w14:paraId="5D0B6BE2" w14:textId="77777777" w:rsidTr="00957B01">
                                <w:trPr>
                                  <w:trHeight w:val="2691"/>
                                </w:trPr>
                                <w:tc>
                                  <w:tcPr>
                                    <w:tcW w:w="12692" w:type="dxa"/>
                                    <w:vAlign w:val="bottom"/>
                                  </w:tcPr>
                                  <w:p w14:paraId="69A88662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673A7E9F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BCC21E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0E25BD7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0D104BD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5AB2CD31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CADD98B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4D262B6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717E5DED" w14:textId="77777777" w:rsidR="00D14467" w:rsidRDefault="00D14467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2731738" w14:textId="1CB94E24" w:rsidR="00EB0E03" w:rsidRDefault="00EB0E03" w:rsidP="00957B01">
                                    <w:pPr>
                                      <w:pStyle w:val="Informacindecontacto"/>
                                    </w:pPr>
                                    <w:r>
                                      <w:t xml:space="preserve">Diseño de </w:t>
                                    </w:r>
                                    <w:proofErr w:type="gramStart"/>
                                    <w:r>
                                      <w:t>Interfaces</w:t>
                                    </w:r>
                                    <w:r w:rsidR="0075689A">
                                      <w:t xml:space="preserve"> :</w:t>
                                    </w:r>
                                    <w:proofErr w:type="gramEnd"/>
                                    <w:r w:rsidR="0075689A">
                                      <w:t xml:space="preserve"> D</w:t>
                                    </w:r>
                                    <w:r w:rsidR="0075689A" w:rsidRPr="0075689A">
                                      <w:t xml:space="preserve">iego </w:t>
                                    </w:r>
                                    <w:r w:rsidR="0075689A">
                                      <w:t>S</w:t>
                                    </w:r>
                                    <w:r w:rsidR="0075689A" w:rsidRPr="0075689A">
                                      <w:t xml:space="preserve">antos </w:t>
                                    </w:r>
                                    <w:proofErr w:type="spellStart"/>
                                    <w:r w:rsidR="0075689A">
                                      <w:t>B</w:t>
                                    </w:r>
                                    <w:r w:rsidR="0075689A" w:rsidRPr="0075689A">
                                      <w:t>ailon</w:t>
                                    </w:r>
                                    <w:proofErr w:type="spellEnd"/>
                                  </w:p>
                                  <w:p w14:paraId="70AF9877" w14:textId="009C8232" w:rsidR="00D14467" w:rsidRDefault="00D14467" w:rsidP="00957B01">
                                    <w:pPr>
                                      <w:pStyle w:val="Informacindecontacto"/>
                                    </w:pPr>
                                    <w:r>
                                      <w:t xml:space="preserve">IES Pere </w:t>
                                    </w:r>
                                    <w:proofErr w:type="spellStart"/>
                                    <w:r>
                                      <w:t>Marío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Orts</w:t>
                                    </w:r>
                                    <w:proofErr w:type="spellEnd"/>
                                    <w:r>
                                      <w:t xml:space="preserve"> I Bosch</w:t>
                                    </w:r>
                                  </w:p>
                                  <w:p w14:paraId="772FB224" w14:textId="3EBD8D36" w:rsidR="00D14467" w:rsidRDefault="00D14467" w:rsidP="00957B01">
                                    <w:pPr>
                                      <w:pStyle w:val="Informacindecontacto"/>
                                    </w:pPr>
                                    <w:r>
                                      <w:t>Benidorm, Alicante</w:t>
                                    </w:r>
                                  </w:p>
                                  <w:p w14:paraId="18288501" w14:textId="67AA7C65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t>Leobardo Salvador Ríos Suárez</w:t>
                                    </w:r>
                                  </w:p>
                                  <w:p w14:paraId="65833D58" w14:textId="340A7787" w:rsidR="00957B01" w:rsidRPr="00A66B18" w:rsidRDefault="00712D03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08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</w:t>
                                    </w:r>
                                    <w:r w:rsidR="0075689A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/202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4</w:t>
                                    </w:r>
                                  </w:p>
                                  <w:p w14:paraId="76D54BD5" w14:textId="411E95C1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2º de D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AM I</w:t>
                                    </w:r>
                                  </w:p>
                                  <w:p w14:paraId="6FCB15AC" w14:textId="77777777" w:rsidR="00957B01" w:rsidRPr="0041428F" w:rsidRDefault="00957B01" w:rsidP="00957B01">
                                    <w:pPr>
                                      <w:pStyle w:val="Informacindecontacto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BAB437" w14:textId="77777777" w:rsidR="00957B01" w:rsidRDefault="00957B01" w:rsidP="00957B0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0B364" id="Gráfico 17" o:spid="_x0000_s1027" alt="Formas de énfasis curvas que crean en conjunto el diseño del encabezado" style="position:absolute;margin-left:-88.85pt;margin-top:-89.2pt;width:649.5pt;height:238.55pt;z-index:-251602944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">
                <v:shape id="Forma libre: Forma 20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8ab83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9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549e39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600" w:firstRow="0" w:lastRow="0" w:firstColumn="0" w:lastColumn="0" w:noHBand="1" w:noVBand="1"/>
                          <w:tblDescription w:val="Tabla de diseño de encabezado"/>
                        </w:tblPr>
                        <w:tblGrid>
                          <w:gridCol w:w="12692"/>
                        </w:tblGrid>
                        <w:tr w:rsidR="00957B01" w:rsidRPr="0041428F" w14:paraId="7ED7F9DB" w14:textId="77777777" w:rsidTr="00957B01">
                          <w:trPr>
                            <w:trHeight w:val="270"/>
                          </w:trPr>
                          <w:tc>
                            <w:tcPr>
                              <w:tcW w:w="12692" w:type="dxa"/>
                            </w:tcPr>
                            <w:p w14:paraId="689031EB" w14:textId="77777777" w:rsidR="00957B01" w:rsidRPr="0041428F" w:rsidRDefault="00957B01" w:rsidP="00957B01">
                              <w:pPr>
                                <w:pStyle w:val="Informacindecontacto"/>
                                <w:ind w:left="794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  <w:tr w:rsidR="00957B01" w:rsidRPr="0041428F" w14:paraId="5D0B6BE2" w14:textId="77777777" w:rsidTr="00957B01">
                          <w:trPr>
                            <w:trHeight w:val="2691"/>
                          </w:trPr>
                          <w:tc>
                            <w:tcPr>
                              <w:tcW w:w="12692" w:type="dxa"/>
                              <w:vAlign w:val="bottom"/>
                            </w:tcPr>
                            <w:p w14:paraId="69A88662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673A7E9F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BCC21E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0E25BD7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0D104BD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5AB2CD31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CADD98B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4D262B6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717E5DED" w14:textId="77777777" w:rsidR="00D14467" w:rsidRDefault="00D14467" w:rsidP="00957B01">
                              <w:pPr>
                                <w:pStyle w:val="Informacindecontacto"/>
                              </w:pPr>
                            </w:p>
                            <w:p w14:paraId="12731738" w14:textId="1CB94E24" w:rsidR="00EB0E03" w:rsidRDefault="00EB0E03" w:rsidP="00957B01">
                              <w:pPr>
                                <w:pStyle w:val="Informacindecontacto"/>
                              </w:pPr>
                              <w:r>
                                <w:t xml:space="preserve">Diseño de </w:t>
                              </w:r>
                              <w:proofErr w:type="gramStart"/>
                              <w:r>
                                <w:t>Interfaces</w:t>
                              </w:r>
                              <w:r w:rsidR="0075689A">
                                <w:t xml:space="preserve"> :</w:t>
                              </w:r>
                              <w:proofErr w:type="gramEnd"/>
                              <w:r w:rsidR="0075689A">
                                <w:t xml:space="preserve"> D</w:t>
                              </w:r>
                              <w:r w:rsidR="0075689A" w:rsidRPr="0075689A">
                                <w:t xml:space="preserve">iego </w:t>
                              </w:r>
                              <w:r w:rsidR="0075689A">
                                <w:t>S</w:t>
                              </w:r>
                              <w:r w:rsidR="0075689A" w:rsidRPr="0075689A">
                                <w:t xml:space="preserve">antos </w:t>
                              </w:r>
                              <w:proofErr w:type="spellStart"/>
                              <w:r w:rsidR="0075689A">
                                <w:t>B</w:t>
                              </w:r>
                              <w:r w:rsidR="0075689A" w:rsidRPr="0075689A">
                                <w:t>ailon</w:t>
                              </w:r>
                              <w:proofErr w:type="spellEnd"/>
                            </w:p>
                            <w:p w14:paraId="70AF9877" w14:textId="009C8232" w:rsidR="00D14467" w:rsidRDefault="00D14467" w:rsidP="00957B01">
                              <w:pPr>
                                <w:pStyle w:val="Informacindecontacto"/>
                              </w:pPr>
                              <w:r>
                                <w:t xml:space="preserve">IES Pere </w:t>
                              </w:r>
                              <w:proofErr w:type="spellStart"/>
                              <w:r>
                                <w:t>Marío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Orts</w:t>
                              </w:r>
                              <w:proofErr w:type="spellEnd"/>
                              <w:r>
                                <w:t xml:space="preserve"> I Bosch</w:t>
                              </w:r>
                            </w:p>
                            <w:p w14:paraId="772FB224" w14:textId="3EBD8D36" w:rsidR="00D14467" w:rsidRDefault="00D14467" w:rsidP="00957B01">
                              <w:pPr>
                                <w:pStyle w:val="Informacindecontacto"/>
                              </w:pPr>
                              <w:r>
                                <w:t>Benidorm, Alicante</w:t>
                              </w:r>
                            </w:p>
                            <w:p w14:paraId="18288501" w14:textId="67AA7C65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t>Leobardo Salvador Ríos Suárez</w:t>
                              </w:r>
                            </w:p>
                            <w:p w14:paraId="65833D58" w14:textId="340A7787" w:rsidR="00957B01" w:rsidRPr="00A66B18" w:rsidRDefault="00712D03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08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</w:t>
                              </w:r>
                              <w:r w:rsidR="0075689A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</w:t>
                              </w: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/202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4</w:t>
                              </w:r>
                            </w:p>
                            <w:p w14:paraId="76D54BD5" w14:textId="411E95C1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2º de D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AM I</w:t>
                              </w:r>
                            </w:p>
                            <w:p w14:paraId="6FCB15AC" w14:textId="77777777" w:rsidR="00957B01" w:rsidRPr="0041428F" w:rsidRDefault="00957B01" w:rsidP="00957B01">
                              <w:pPr>
                                <w:pStyle w:val="Informacindecontacto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12BAB437" w14:textId="77777777" w:rsidR="00957B01" w:rsidRDefault="00957B01" w:rsidP="00957B0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Forma libre: Forma 23" o:spid="_x0000_s1030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549e39 [3204]" stroked="f">
                  <v:fill color2="#93d07c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8ab833 [3205]" stroked="f">
                  <v:fill color2="#668926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20B03AD4" w14:textId="643F81F1" w:rsidR="00F9243B" w:rsidRDefault="00F9243B" w:rsidP="002E554F">
      <w:pPr>
        <w:spacing w:line="360" w:lineRule="auto"/>
        <w:ind w:left="0"/>
        <w:rPr>
          <w:color w:val="000000" w:themeColor="text1"/>
        </w:rPr>
      </w:pPr>
    </w:p>
    <w:p w14:paraId="1A8AD604" w14:textId="5C99EF5B" w:rsidR="00EB0E03" w:rsidRDefault="00EB0E03" w:rsidP="002E554F">
      <w:pPr>
        <w:spacing w:line="360" w:lineRule="auto"/>
        <w:ind w:left="0"/>
        <w:rPr>
          <w:rFonts w:ascii="Arial" w:hAnsi="Arial" w:cs="Arial"/>
          <w:b/>
          <w:bCs/>
          <w:sz w:val="56"/>
          <w:szCs w:val="48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kern w:val="20"/>
          <w:sz w:val="24"/>
          <w:szCs w:val="20"/>
          <w:lang w:eastAsia="ja-JP"/>
        </w:rPr>
        <w:id w:val="-393506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B1AD8" w14:textId="1B2CC692" w:rsidR="00356303" w:rsidRDefault="00356303" w:rsidP="002E554F">
          <w:pPr>
            <w:pStyle w:val="TtuloTDC"/>
            <w:spacing w:line="360" w:lineRule="auto"/>
          </w:pPr>
          <w:r>
            <w:t>Contenido</w:t>
          </w:r>
        </w:p>
        <w:p w14:paraId="7B3DF049" w14:textId="1CC0B45E" w:rsidR="00B45476" w:rsidRDefault="00356303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32292" w:history="1">
            <w:r w:rsidR="00B45476" w:rsidRPr="0084536B">
              <w:rPr>
                <w:rStyle w:val="Hipervnculo"/>
                <w:rFonts w:ascii="Calibri" w:hAnsi="Calibri" w:cs="Calibri"/>
                <w:b/>
                <w:bCs/>
                <w:noProof/>
              </w:rPr>
              <w:t>DocumentViewer</w:t>
            </w:r>
            <w:r w:rsidR="00B45476">
              <w:rPr>
                <w:noProof/>
                <w:webHidden/>
              </w:rPr>
              <w:tab/>
            </w:r>
            <w:r w:rsidR="00B45476">
              <w:rPr>
                <w:noProof/>
                <w:webHidden/>
              </w:rPr>
              <w:fldChar w:fldCharType="begin"/>
            </w:r>
            <w:r w:rsidR="00B45476">
              <w:rPr>
                <w:noProof/>
                <w:webHidden/>
              </w:rPr>
              <w:instrText xml:space="preserve"> PAGEREF _Toc181932292 \h </w:instrText>
            </w:r>
            <w:r w:rsidR="00B45476">
              <w:rPr>
                <w:noProof/>
                <w:webHidden/>
              </w:rPr>
            </w:r>
            <w:r w:rsidR="00B45476">
              <w:rPr>
                <w:noProof/>
                <w:webHidden/>
              </w:rPr>
              <w:fldChar w:fldCharType="separate"/>
            </w:r>
            <w:r w:rsidR="00B45476">
              <w:rPr>
                <w:noProof/>
                <w:webHidden/>
              </w:rPr>
              <w:t>1</w:t>
            </w:r>
            <w:r w:rsidR="00B45476">
              <w:rPr>
                <w:noProof/>
                <w:webHidden/>
              </w:rPr>
              <w:fldChar w:fldCharType="end"/>
            </w:r>
          </w:hyperlink>
        </w:p>
        <w:p w14:paraId="12381BC8" w14:textId="2843D216" w:rsidR="00B45476" w:rsidRDefault="00B45476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81932293" w:history="1">
            <w:r w:rsidRPr="0084536B">
              <w:rPr>
                <w:rStyle w:val="Hipervnculo"/>
                <w:rFonts w:ascii="Calibri" w:hAnsi="Calibri" w:cs="Calibri"/>
                <w:b/>
                <w:bCs/>
                <w:noProof/>
              </w:rPr>
              <w:t>Creación de documento XPS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737E" w14:textId="115E8BF1" w:rsidR="00B45476" w:rsidRDefault="00B45476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81932294" w:history="1">
            <w:r w:rsidRPr="0084536B">
              <w:rPr>
                <w:rStyle w:val="Hipervnculo"/>
                <w:rFonts w:ascii="Calibri" w:hAnsi="Calibri" w:cs="Calibri"/>
                <w:b/>
                <w:bCs/>
                <w:noProof/>
              </w:rPr>
              <w:t>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6637" w14:textId="28C5079F" w:rsidR="00B45476" w:rsidRDefault="00B45476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81932295" w:history="1">
            <w:r w:rsidRPr="0084536B">
              <w:rPr>
                <w:rStyle w:val="Hipervnculo"/>
                <w:rFonts w:ascii="Calibri" w:hAnsi="Calibri" w:cs="Calibri"/>
                <w:b/>
                <w:bCs/>
                <w:noProof/>
              </w:rPr>
              <w:t>Explicación del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23B9" w14:textId="6043A569" w:rsidR="00B45476" w:rsidRDefault="00B45476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81932296" w:history="1">
            <w:r w:rsidRPr="0084536B">
              <w:rPr>
                <w:rStyle w:val="Hipervnculo"/>
                <w:rFonts w:ascii="Calibri" w:hAnsi="Calibri" w:cs="Calibri"/>
                <w:b/>
                <w:bCs/>
                <w:noProof/>
                <w:lang w:val="de-DE"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3B6" w14:textId="2EC63E95" w:rsidR="00356303" w:rsidRDefault="00356303" w:rsidP="002E554F">
          <w:pPr>
            <w:spacing w:line="360" w:lineRule="auto"/>
            <w:ind w:left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8558B16" w14:textId="77777777" w:rsidR="00EE1633" w:rsidRDefault="00EE1633" w:rsidP="002E554F">
      <w:pPr>
        <w:spacing w:line="360" w:lineRule="auto"/>
        <w:ind w:left="0"/>
      </w:pPr>
    </w:p>
    <w:p w14:paraId="70ED8122" w14:textId="3296FA01" w:rsidR="006978F3" w:rsidRPr="00D758DB" w:rsidRDefault="006978F3" w:rsidP="006978F3">
      <w:pPr>
        <w:pStyle w:val="Ttulo1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r w:rsidRPr="006978F3">
        <w:rPr>
          <w:rFonts w:ascii="Calibri" w:hAnsi="Calibri" w:cs="Calibri"/>
          <w:b/>
          <w:bCs/>
          <w:sz w:val="22"/>
          <w:szCs w:val="22"/>
        </w:rPr>
        <w:t xml:space="preserve"> </w:t>
      </w:r>
      <w:bookmarkStart w:id="0" w:name="_Toc181932292"/>
      <w:proofErr w:type="spellStart"/>
      <w:r w:rsidR="00712D03">
        <w:rPr>
          <w:rFonts w:ascii="Calibri" w:hAnsi="Calibri" w:cs="Calibri"/>
          <w:b/>
          <w:bCs/>
          <w:caps w:val="0"/>
          <w:sz w:val="22"/>
          <w:szCs w:val="22"/>
        </w:rPr>
        <w:t>DocumentViewer</w:t>
      </w:r>
      <w:bookmarkEnd w:id="0"/>
      <w:proofErr w:type="spellEnd"/>
    </w:p>
    <w:p w14:paraId="0B08FF0D" w14:textId="4721E428" w:rsidR="006978F3" w:rsidRDefault="002E5AAC" w:rsidP="002E5AAC">
      <w:pPr>
        <w:spacing w:line="360" w:lineRule="auto"/>
        <w:ind w:left="0"/>
        <w:rPr>
          <w:rFonts w:ascii="Calibri" w:hAnsi="Calibri" w:cs="Calibri"/>
          <w:sz w:val="22"/>
          <w:szCs w:val="22"/>
        </w:rPr>
      </w:pPr>
      <w:r w:rsidRPr="002E5AAC">
        <w:rPr>
          <w:rFonts w:ascii="Calibri" w:hAnsi="Calibri" w:cs="Calibri"/>
          <w:sz w:val="22"/>
          <w:szCs w:val="22"/>
        </w:rPr>
        <w:t xml:space="preserve">En una aplicación WPF, </w:t>
      </w:r>
      <w:proofErr w:type="spellStart"/>
      <w:r w:rsidRPr="002E5AAC">
        <w:rPr>
          <w:rFonts w:ascii="Calibri" w:hAnsi="Calibri" w:cs="Calibri"/>
          <w:b/>
          <w:bCs/>
          <w:sz w:val="22"/>
          <w:szCs w:val="22"/>
        </w:rPr>
        <w:t>DocumentViewer</w:t>
      </w:r>
      <w:proofErr w:type="spellEnd"/>
      <w:r w:rsidRPr="002E5AAC">
        <w:rPr>
          <w:rFonts w:ascii="Calibri" w:hAnsi="Calibri" w:cs="Calibri"/>
          <w:sz w:val="22"/>
          <w:szCs w:val="22"/>
        </w:rPr>
        <w:t xml:space="preserve"> es un control que te permite mostrar documentos de flujo en formato </w:t>
      </w:r>
      <w:r w:rsidRPr="002E5AAC">
        <w:rPr>
          <w:rFonts w:ascii="Calibri" w:hAnsi="Calibri" w:cs="Calibri"/>
          <w:b/>
          <w:bCs/>
          <w:sz w:val="22"/>
          <w:szCs w:val="22"/>
        </w:rPr>
        <w:t>XPS</w:t>
      </w:r>
      <w:r w:rsidRPr="002E5AAC">
        <w:rPr>
          <w:rFonts w:ascii="Calibri" w:hAnsi="Calibri" w:cs="Calibri"/>
          <w:sz w:val="22"/>
          <w:szCs w:val="22"/>
        </w:rPr>
        <w:t xml:space="preserve">. </w:t>
      </w:r>
    </w:p>
    <w:p w14:paraId="5D788E52" w14:textId="456FAAD8" w:rsidR="006978F3" w:rsidRPr="003458FD" w:rsidRDefault="002E5AAC" w:rsidP="006978F3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1" w:name="_Toc181932293"/>
      <w:r>
        <w:rPr>
          <w:rFonts w:ascii="Calibri" w:hAnsi="Calibri" w:cs="Calibri"/>
          <w:b/>
          <w:bCs/>
          <w:sz w:val="22"/>
          <w:szCs w:val="22"/>
        </w:rPr>
        <w:t>Creación</w:t>
      </w:r>
      <w:r w:rsidR="006978F3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de documento XPS</w:t>
      </w:r>
      <w:bookmarkEnd w:id="1"/>
    </w:p>
    <w:p w14:paraId="3C86D6F5" w14:textId="63DD05D0" w:rsidR="00F10C49" w:rsidRPr="00F10C49" w:rsidRDefault="00F10C49" w:rsidP="00F10C49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el </w:t>
      </w:r>
      <w:r w:rsidRPr="00F10C49">
        <w:rPr>
          <w:rFonts w:ascii="Calibri" w:hAnsi="Calibri" w:cs="Calibri"/>
          <w:sz w:val="22"/>
          <w:szCs w:val="22"/>
        </w:rPr>
        <w:t xml:space="preserve">archivo XPS, </w:t>
      </w:r>
      <w:r>
        <w:rPr>
          <w:rFonts w:ascii="Calibri" w:hAnsi="Calibri" w:cs="Calibri"/>
          <w:sz w:val="22"/>
          <w:szCs w:val="22"/>
        </w:rPr>
        <w:t xml:space="preserve">cree </w:t>
      </w:r>
      <w:r w:rsidRPr="00F10C49">
        <w:rPr>
          <w:rFonts w:ascii="Calibri" w:hAnsi="Calibri" w:cs="Calibri"/>
          <w:sz w:val="22"/>
          <w:szCs w:val="22"/>
        </w:rPr>
        <w:t>uno en Microsoft Word</w:t>
      </w:r>
      <w:r w:rsidR="00EE163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guardándolo como</w:t>
      </w:r>
      <w:r w:rsidRPr="00F10C49">
        <w:rPr>
          <w:rFonts w:ascii="Calibri" w:hAnsi="Calibri" w:cs="Calibri"/>
          <w:sz w:val="22"/>
          <w:szCs w:val="22"/>
        </w:rPr>
        <w:t xml:space="preserve"> "Microsoft XPS Document </w:t>
      </w:r>
      <w:proofErr w:type="spellStart"/>
      <w:r w:rsidRPr="00F10C49">
        <w:rPr>
          <w:rFonts w:ascii="Calibri" w:hAnsi="Calibri" w:cs="Calibri"/>
          <w:sz w:val="22"/>
          <w:szCs w:val="22"/>
        </w:rPr>
        <w:t>Writer</w:t>
      </w:r>
      <w:proofErr w:type="spellEnd"/>
      <w:r w:rsidRPr="00F10C49">
        <w:rPr>
          <w:rFonts w:ascii="Calibri" w:hAnsi="Calibri" w:cs="Calibri"/>
          <w:sz w:val="22"/>
          <w:szCs w:val="22"/>
        </w:rPr>
        <w:t>".</w:t>
      </w:r>
    </w:p>
    <w:p w14:paraId="02AF2EBE" w14:textId="651B1B7B" w:rsidR="00F10C49" w:rsidRPr="00EE1633" w:rsidRDefault="00F10C49" w:rsidP="00F10C49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2" w:name="_Toc181932294"/>
      <w:r w:rsidRPr="00EE1633">
        <w:rPr>
          <w:rFonts w:ascii="Calibri" w:hAnsi="Calibri" w:cs="Calibri"/>
          <w:b/>
          <w:bCs/>
          <w:sz w:val="22"/>
          <w:szCs w:val="22"/>
        </w:rPr>
        <w:t>Aplicación.</w:t>
      </w:r>
      <w:bookmarkEnd w:id="2"/>
    </w:p>
    <w:p w14:paraId="23C192E8" w14:textId="701EC934" w:rsidR="00EE1633" w:rsidRPr="00EE1633" w:rsidRDefault="00EE1633" w:rsidP="00EE1633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E1633">
        <w:rPr>
          <w:rFonts w:ascii="Calibri" w:hAnsi="Calibri" w:cs="Calibri"/>
          <w:sz w:val="22"/>
          <w:szCs w:val="22"/>
        </w:rPr>
        <w:t xml:space="preserve">En el archivo </w:t>
      </w:r>
      <w:proofErr w:type="spellStart"/>
      <w:r w:rsidRPr="00EE1633">
        <w:rPr>
          <w:rFonts w:ascii="Calibri" w:hAnsi="Calibri" w:cs="Calibri"/>
          <w:b/>
          <w:bCs/>
          <w:sz w:val="22"/>
          <w:szCs w:val="22"/>
        </w:rPr>
        <w:t>MainWindow.xaml</w:t>
      </w:r>
      <w:proofErr w:type="spellEnd"/>
      <w:r w:rsidRPr="00EE163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agregue</w:t>
      </w:r>
      <w:r w:rsidRPr="00EE1633">
        <w:rPr>
          <w:rFonts w:ascii="Calibri" w:hAnsi="Calibri" w:cs="Calibri"/>
          <w:sz w:val="22"/>
          <w:szCs w:val="22"/>
        </w:rPr>
        <w:t xml:space="preserve"> el siguiente código XAML para incluir un </w:t>
      </w:r>
      <w:proofErr w:type="spellStart"/>
      <w:r w:rsidRPr="00EE1633">
        <w:rPr>
          <w:rFonts w:ascii="Calibri" w:hAnsi="Calibri" w:cs="Calibri"/>
          <w:b/>
          <w:bCs/>
          <w:sz w:val="22"/>
          <w:szCs w:val="22"/>
        </w:rPr>
        <w:t>DocumentViewer</w:t>
      </w:r>
      <w:proofErr w:type="spellEnd"/>
      <w:r w:rsidRPr="00EE1633">
        <w:rPr>
          <w:rFonts w:ascii="Calibri" w:hAnsi="Calibri" w:cs="Calibri"/>
          <w:sz w:val="22"/>
          <w:szCs w:val="22"/>
        </w:rPr>
        <w:t xml:space="preserve"> que mostrará el archivo </w:t>
      </w:r>
      <w:r w:rsidRPr="00EE1633">
        <w:rPr>
          <w:rFonts w:ascii="Calibri" w:hAnsi="Calibri" w:cs="Calibri"/>
          <w:b/>
          <w:bCs/>
          <w:sz w:val="22"/>
          <w:szCs w:val="22"/>
        </w:rPr>
        <w:t>XPS</w:t>
      </w:r>
      <w:r w:rsidRPr="00EE1633">
        <w:rPr>
          <w:rFonts w:ascii="Calibri" w:hAnsi="Calibri" w:cs="Calibri"/>
          <w:sz w:val="22"/>
          <w:szCs w:val="22"/>
        </w:rPr>
        <w:t>.</w:t>
      </w:r>
    </w:p>
    <w:p w14:paraId="75014090" w14:textId="08ED82C1" w:rsidR="009E1EF3" w:rsidRDefault="00EE1633" w:rsidP="00EE1633">
      <w:pPr>
        <w:spacing w:line="360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EE1633">
        <w:lastRenderedPageBreak/>
        <w:drawing>
          <wp:anchor distT="0" distB="0" distL="114300" distR="114300" simplePos="0" relativeHeight="251714560" behindDoc="0" locked="0" layoutInCell="1" allowOverlap="1" wp14:anchorId="360723C7" wp14:editId="1901AE45">
            <wp:simplePos x="0" y="0"/>
            <wp:positionH relativeFrom="margin">
              <wp:posOffset>22225</wp:posOffset>
            </wp:positionH>
            <wp:positionV relativeFrom="paragraph">
              <wp:posOffset>78105</wp:posOffset>
            </wp:positionV>
            <wp:extent cx="5758815" cy="4050665"/>
            <wp:effectExtent l="0" t="0" r="0" b="6985"/>
            <wp:wrapTopAndBottom/>
            <wp:docPr id="1516732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325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3B216" w14:textId="4EAADC2A" w:rsidR="0051022D" w:rsidRPr="00F10C49" w:rsidRDefault="00F10C49" w:rsidP="0051022D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</w:rPr>
      </w:pPr>
      <w:bookmarkStart w:id="3" w:name="_Toc181932295"/>
      <w:r>
        <w:rPr>
          <w:rFonts w:ascii="Calibri" w:hAnsi="Calibri" w:cs="Calibri"/>
          <w:b/>
          <w:bCs/>
          <w:sz w:val="22"/>
          <w:szCs w:val="22"/>
        </w:rPr>
        <w:t>Explicación del código.</w:t>
      </w:r>
      <w:bookmarkEnd w:id="3"/>
    </w:p>
    <w:p w14:paraId="18114D39" w14:textId="0BCD0CD4" w:rsidR="00AC10B0" w:rsidRDefault="00AC10B0" w:rsidP="00F10C49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AC10B0">
        <w:rPr>
          <w:rFonts w:ascii="Calibri" w:hAnsi="Calibri" w:cs="Calibri"/>
          <w:b/>
          <w:bCs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16720162" wp14:editId="068E4CDC">
            <wp:simplePos x="0" y="0"/>
            <wp:positionH relativeFrom="margin">
              <wp:align>right</wp:align>
            </wp:positionH>
            <wp:positionV relativeFrom="paragraph">
              <wp:posOffset>236415</wp:posOffset>
            </wp:positionV>
            <wp:extent cx="5975985" cy="3509645"/>
            <wp:effectExtent l="0" t="0" r="5715" b="0"/>
            <wp:wrapTopAndBottom/>
            <wp:docPr id="171081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86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A3E7" w14:textId="77777777" w:rsidR="00AC10B0" w:rsidRDefault="00AC10B0" w:rsidP="00F10C49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2361FB1" w14:textId="0D755253" w:rsidR="00AC10B0" w:rsidRPr="00AC10B0" w:rsidRDefault="00AC10B0" w:rsidP="00AC10B0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LoadXpsDocument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(...):</w:t>
      </w:r>
      <w:r w:rsidRPr="00AC10B0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Resive</w:t>
      </w:r>
      <w:proofErr w:type="spellEnd"/>
      <w:r w:rsidRPr="00AC10B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el </w:t>
      </w:r>
      <w:r w:rsidRPr="00AC10B0">
        <w:rPr>
          <w:rFonts w:ascii="Calibri" w:hAnsi="Calibri" w:cs="Calibri"/>
          <w:sz w:val="22"/>
          <w:szCs w:val="22"/>
        </w:rPr>
        <w:t xml:space="preserve">nombre del archivo XPS (Practica6-1.3.5_RiosSuarez_LeobardoSalvador.xps) y muestra el archivo XPS en el </w:t>
      </w:r>
      <w:proofErr w:type="spellStart"/>
      <w:r w:rsidRPr="00AC10B0">
        <w:rPr>
          <w:rFonts w:ascii="Calibri" w:hAnsi="Calibri" w:cs="Calibri"/>
          <w:sz w:val="22"/>
          <w:szCs w:val="22"/>
        </w:rPr>
        <w:t>DocumentViewer</w:t>
      </w:r>
      <w:proofErr w:type="spellEnd"/>
      <w:r w:rsidRPr="00AC10B0">
        <w:rPr>
          <w:rFonts w:ascii="Calibri" w:hAnsi="Calibri" w:cs="Calibri"/>
          <w:sz w:val="22"/>
          <w:szCs w:val="22"/>
        </w:rPr>
        <w:t>.</w:t>
      </w:r>
    </w:p>
    <w:p w14:paraId="416A8CD0" w14:textId="77777777" w:rsidR="00AC10B0" w:rsidRPr="00AC10B0" w:rsidRDefault="00AC10B0" w:rsidP="00AC10B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AC10B0">
        <w:rPr>
          <w:rFonts w:ascii="Calibri" w:hAnsi="Calibri" w:cs="Calibri"/>
          <w:b/>
          <w:bCs/>
          <w:sz w:val="22"/>
          <w:szCs w:val="22"/>
        </w:rPr>
        <w:t xml:space="preserve">Parámetro </w:t>
      </w: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fileName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:</w:t>
      </w:r>
      <w:r w:rsidRPr="00AC10B0">
        <w:rPr>
          <w:rFonts w:ascii="Calibri" w:hAnsi="Calibri" w:cs="Calibri"/>
          <w:sz w:val="22"/>
          <w:szCs w:val="22"/>
        </w:rPr>
        <w:t xml:space="preserve"> Este parámetro toma el nombre del archivo XPS que se desea cargar.</w:t>
      </w:r>
    </w:p>
    <w:p w14:paraId="2FA8D44A" w14:textId="3E274DFF" w:rsidR="00AC10B0" w:rsidRPr="00AC10B0" w:rsidRDefault="00AC10B0" w:rsidP="00AC10B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AC10B0">
        <w:rPr>
          <w:rFonts w:ascii="Calibri" w:hAnsi="Calibri" w:cs="Calibri"/>
          <w:b/>
          <w:bCs/>
          <w:sz w:val="22"/>
          <w:szCs w:val="22"/>
        </w:rPr>
        <w:t>AppDomain.CurrentDomain.BaseDirectory</w:t>
      </w:r>
      <w:proofErr w:type="spellEnd"/>
      <w:proofErr w:type="gramEnd"/>
      <w:r w:rsidRPr="00AC10B0">
        <w:rPr>
          <w:rFonts w:ascii="Calibri" w:hAnsi="Calibri" w:cs="Calibri"/>
          <w:b/>
          <w:bCs/>
          <w:sz w:val="22"/>
          <w:szCs w:val="22"/>
        </w:rPr>
        <w:t>:</w:t>
      </w:r>
      <w:r w:rsidRPr="00AC10B0">
        <w:rPr>
          <w:rFonts w:ascii="Calibri" w:hAnsi="Calibri" w:cs="Calibri"/>
          <w:sz w:val="22"/>
          <w:szCs w:val="22"/>
        </w:rPr>
        <w:t xml:space="preserve"> Obtiene el directorio donde se está ejecutando el ensamblado, es decir, la carpeta de salida (</w:t>
      </w: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bin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/Debug/net6.0-windows</w:t>
      </w:r>
      <w:r w:rsidRPr="00AC10B0">
        <w:rPr>
          <w:rFonts w:ascii="Calibri" w:hAnsi="Calibri" w:cs="Calibri"/>
          <w:sz w:val="22"/>
          <w:szCs w:val="22"/>
        </w:rPr>
        <w:t>).</w:t>
      </w:r>
    </w:p>
    <w:p w14:paraId="22C13691" w14:textId="7AE4F4B8" w:rsidR="00AC10B0" w:rsidRDefault="00AC10B0" w:rsidP="00AC10B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Path.Combine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:</w:t>
      </w:r>
      <w:r w:rsidRPr="00AC10B0">
        <w:rPr>
          <w:rFonts w:ascii="Calibri" w:hAnsi="Calibri" w:cs="Calibri"/>
          <w:sz w:val="22"/>
          <w:szCs w:val="22"/>
        </w:rPr>
        <w:t xml:space="preserve"> Combina el directorio base con el nombre del archivo (</w:t>
      </w:r>
      <w:proofErr w:type="spellStart"/>
      <w:r w:rsidRPr="00AC10B0">
        <w:rPr>
          <w:rFonts w:ascii="Calibri" w:hAnsi="Calibri" w:cs="Calibri"/>
          <w:sz w:val="22"/>
          <w:szCs w:val="22"/>
        </w:rPr>
        <w:t>fileName</w:t>
      </w:r>
      <w:proofErr w:type="spellEnd"/>
      <w:r w:rsidRPr="00AC10B0">
        <w:rPr>
          <w:rFonts w:ascii="Calibri" w:hAnsi="Calibri" w:cs="Calibri"/>
          <w:sz w:val="22"/>
          <w:szCs w:val="22"/>
        </w:rPr>
        <w:t>) para crear una ruta completa al archivo XPS.</w:t>
      </w:r>
    </w:p>
    <w:p w14:paraId="798CCD8C" w14:textId="77777777" w:rsidR="00AC10B0" w:rsidRPr="00AC10B0" w:rsidRDefault="00AC10B0" w:rsidP="00AC10B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File.Exists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(fullPath):</w:t>
      </w:r>
      <w:r w:rsidRPr="00AC10B0">
        <w:rPr>
          <w:rFonts w:ascii="Calibri" w:hAnsi="Calibri" w:cs="Calibri"/>
          <w:sz w:val="22"/>
          <w:szCs w:val="22"/>
        </w:rPr>
        <w:t xml:space="preserve"> Verifica si el archivo XPS existe en la ruta especificada.</w:t>
      </w:r>
    </w:p>
    <w:p w14:paraId="29B66E4C" w14:textId="77777777" w:rsidR="00AC10B0" w:rsidRPr="00AC10B0" w:rsidRDefault="00AC10B0" w:rsidP="00AC10B0">
      <w:pPr>
        <w:pStyle w:val="Prrafodelista"/>
        <w:numPr>
          <w:ilvl w:val="1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AC10B0">
        <w:rPr>
          <w:rFonts w:ascii="Calibri" w:hAnsi="Calibri" w:cs="Calibri"/>
          <w:sz w:val="22"/>
          <w:szCs w:val="22"/>
        </w:rPr>
        <w:t>Si el archivo existe:</w:t>
      </w:r>
    </w:p>
    <w:p w14:paraId="56B2133A" w14:textId="77777777" w:rsidR="00AC10B0" w:rsidRPr="00AC10B0" w:rsidRDefault="00AC10B0" w:rsidP="00AC10B0">
      <w:pPr>
        <w:pStyle w:val="Prrafodelista"/>
        <w:numPr>
          <w:ilvl w:val="2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XpsDocument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:</w:t>
      </w:r>
      <w:r w:rsidRPr="00AC10B0">
        <w:rPr>
          <w:rFonts w:ascii="Calibri" w:hAnsi="Calibri" w:cs="Calibri"/>
          <w:sz w:val="22"/>
          <w:szCs w:val="22"/>
        </w:rPr>
        <w:t xml:space="preserve"> Crea una instancia de </w:t>
      </w:r>
      <w:proofErr w:type="spellStart"/>
      <w:r w:rsidRPr="00AC10B0">
        <w:rPr>
          <w:rFonts w:ascii="Calibri" w:hAnsi="Calibri" w:cs="Calibri"/>
          <w:sz w:val="22"/>
          <w:szCs w:val="22"/>
        </w:rPr>
        <w:t>XpsDocument</w:t>
      </w:r>
      <w:proofErr w:type="spellEnd"/>
      <w:r w:rsidRPr="00AC10B0">
        <w:rPr>
          <w:rFonts w:ascii="Calibri" w:hAnsi="Calibri" w:cs="Calibri"/>
          <w:sz w:val="22"/>
          <w:szCs w:val="22"/>
        </w:rPr>
        <w:t>, abriendo el archivo en modo lectura (</w:t>
      </w:r>
      <w:proofErr w:type="spellStart"/>
      <w:r w:rsidRPr="00AC10B0">
        <w:rPr>
          <w:rFonts w:ascii="Calibri" w:hAnsi="Calibri" w:cs="Calibri"/>
          <w:sz w:val="22"/>
          <w:szCs w:val="22"/>
        </w:rPr>
        <w:t>FileAccess.Read</w:t>
      </w:r>
      <w:proofErr w:type="spellEnd"/>
      <w:r w:rsidRPr="00AC10B0">
        <w:rPr>
          <w:rFonts w:ascii="Calibri" w:hAnsi="Calibri" w:cs="Calibri"/>
          <w:sz w:val="22"/>
          <w:szCs w:val="22"/>
        </w:rPr>
        <w:t>).</w:t>
      </w:r>
    </w:p>
    <w:p w14:paraId="08988C10" w14:textId="77777777" w:rsidR="00AC10B0" w:rsidRPr="00AC10B0" w:rsidRDefault="00AC10B0" w:rsidP="00AC10B0">
      <w:pPr>
        <w:pStyle w:val="Prrafodelista"/>
        <w:numPr>
          <w:ilvl w:val="2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GetFixedDocumentSequence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:</w:t>
      </w:r>
      <w:r w:rsidRPr="00AC10B0">
        <w:rPr>
          <w:rFonts w:ascii="Calibri" w:hAnsi="Calibri" w:cs="Calibri"/>
          <w:sz w:val="22"/>
          <w:szCs w:val="22"/>
        </w:rPr>
        <w:t xml:space="preserve"> Obtiene la secuencia de documentos fijos que contiene el contenido del archivo XPS.</w:t>
      </w:r>
    </w:p>
    <w:p w14:paraId="5F41FC2E" w14:textId="77777777" w:rsidR="00AC10B0" w:rsidRPr="00AC10B0" w:rsidRDefault="00AC10B0" w:rsidP="00AC10B0">
      <w:pPr>
        <w:pStyle w:val="Prrafodelista"/>
        <w:numPr>
          <w:ilvl w:val="2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documentViewer.Document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:</w:t>
      </w:r>
      <w:r w:rsidRPr="00AC10B0">
        <w:rPr>
          <w:rFonts w:ascii="Calibri" w:hAnsi="Calibri" w:cs="Calibri"/>
          <w:sz w:val="22"/>
          <w:szCs w:val="22"/>
        </w:rPr>
        <w:t xml:space="preserve"> Asigna la secuencia de documentos al </w:t>
      </w:r>
      <w:proofErr w:type="spellStart"/>
      <w:r w:rsidRPr="00AC10B0">
        <w:rPr>
          <w:rFonts w:ascii="Calibri" w:hAnsi="Calibri" w:cs="Calibri"/>
          <w:sz w:val="22"/>
          <w:szCs w:val="22"/>
        </w:rPr>
        <w:t>DocumentViewer</w:t>
      </w:r>
      <w:proofErr w:type="spellEnd"/>
      <w:r w:rsidRPr="00AC10B0">
        <w:rPr>
          <w:rFonts w:ascii="Calibri" w:hAnsi="Calibri" w:cs="Calibri"/>
          <w:sz w:val="22"/>
          <w:szCs w:val="22"/>
        </w:rPr>
        <w:t xml:space="preserve"> en la ventana, lo que permite ver el contenido del archivo XPS.</w:t>
      </w:r>
    </w:p>
    <w:p w14:paraId="01745DA9" w14:textId="77777777" w:rsidR="00AC10B0" w:rsidRPr="00AC10B0" w:rsidRDefault="00AC10B0" w:rsidP="00AC10B0">
      <w:pPr>
        <w:pStyle w:val="Prrafodelista"/>
        <w:numPr>
          <w:ilvl w:val="1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AC10B0">
        <w:rPr>
          <w:rFonts w:ascii="Calibri" w:hAnsi="Calibri" w:cs="Calibri"/>
          <w:sz w:val="22"/>
          <w:szCs w:val="22"/>
        </w:rPr>
        <w:t>Si el archivo no existe:</w:t>
      </w:r>
    </w:p>
    <w:p w14:paraId="6839D3EA" w14:textId="77777777" w:rsidR="00AC10B0" w:rsidRPr="00AC10B0" w:rsidRDefault="00AC10B0" w:rsidP="00AC10B0">
      <w:pPr>
        <w:pStyle w:val="Prrafodelista"/>
        <w:numPr>
          <w:ilvl w:val="2"/>
          <w:numId w:val="30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AC10B0">
        <w:rPr>
          <w:rFonts w:ascii="Calibri" w:hAnsi="Calibri" w:cs="Calibri"/>
          <w:b/>
          <w:bCs/>
          <w:sz w:val="22"/>
          <w:szCs w:val="22"/>
        </w:rPr>
        <w:t>MessageBox.Show</w:t>
      </w:r>
      <w:proofErr w:type="spellEnd"/>
      <w:r w:rsidRPr="00AC10B0">
        <w:rPr>
          <w:rFonts w:ascii="Calibri" w:hAnsi="Calibri" w:cs="Calibri"/>
          <w:b/>
          <w:bCs/>
          <w:sz w:val="22"/>
          <w:szCs w:val="22"/>
        </w:rPr>
        <w:t>(...):</w:t>
      </w:r>
      <w:r w:rsidRPr="00AC10B0">
        <w:rPr>
          <w:rFonts w:ascii="Calibri" w:hAnsi="Calibri" w:cs="Calibri"/>
          <w:sz w:val="22"/>
          <w:szCs w:val="22"/>
        </w:rPr>
        <w:t xml:space="preserve"> Muestra un cuadro de mensaje informando que el archivo XPS no fue encontrado.</w:t>
      </w:r>
    </w:p>
    <w:p w14:paraId="3F15844E" w14:textId="77777777" w:rsidR="00AC10B0" w:rsidRPr="00F10C49" w:rsidRDefault="00AC10B0" w:rsidP="00AC10B0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2"/>
          <w:szCs w:val="22"/>
        </w:rPr>
      </w:pPr>
    </w:p>
    <w:p w14:paraId="0C97BD7B" w14:textId="0FD98730" w:rsidR="00B4386A" w:rsidRDefault="00B4386A" w:rsidP="0051022D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54C71B" w14:textId="77777777" w:rsidR="00F10C49" w:rsidRPr="009E1EF3" w:rsidRDefault="00F10C49" w:rsidP="00F10C49">
      <w:pPr>
        <w:pStyle w:val="Ttulo2"/>
        <w:spacing w:line="360" w:lineRule="auto"/>
        <w:ind w:left="0"/>
        <w:rPr>
          <w:rFonts w:ascii="Calibri" w:hAnsi="Calibri" w:cs="Calibri"/>
          <w:b/>
          <w:bCs/>
          <w:sz w:val="22"/>
          <w:szCs w:val="22"/>
          <w:lang w:val="de-DE"/>
        </w:rPr>
      </w:pPr>
      <w:bookmarkStart w:id="4" w:name="_Toc181932296"/>
      <w:r w:rsidRPr="009E1EF3">
        <w:rPr>
          <w:rFonts w:ascii="Calibri" w:hAnsi="Calibri" w:cs="Calibri"/>
          <w:b/>
          <w:bCs/>
          <w:sz w:val="22"/>
          <w:szCs w:val="22"/>
          <w:lang w:val="de-DE"/>
        </w:rPr>
        <w:t>Webgrafía</w:t>
      </w:r>
      <w:bookmarkEnd w:id="4"/>
      <w:r w:rsidRPr="009E1EF3">
        <w:rPr>
          <w:rFonts w:ascii="Calibri" w:hAnsi="Calibri" w:cs="Calibri"/>
          <w:b/>
          <w:bCs/>
          <w:sz w:val="22"/>
          <w:szCs w:val="22"/>
          <w:lang w:val="de-DE"/>
        </w:rPr>
        <w:t xml:space="preserve">  </w:t>
      </w:r>
    </w:p>
    <w:p w14:paraId="41670F4E" w14:textId="77777777" w:rsidR="00F10C49" w:rsidRDefault="00F10C49" w:rsidP="00F10C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  <w:lang w:val="de-DE"/>
        </w:rPr>
      </w:pPr>
      <w:hyperlink r:id="rId14" w:history="1">
        <w:r w:rsidRPr="0023723B">
          <w:rPr>
            <w:rStyle w:val="Hipervnculo"/>
            <w:rFonts w:ascii="Calibri" w:hAnsi="Calibri" w:cs="Calibri"/>
            <w:b/>
            <w:bCs/>
            <w:sz w:val="22"/>
            <w:szCs w:val="22"/>
            <w:lang w:val="de-DE"/>
          </w:rPr>
          <w:t>https://chatgpt.com/c/672d6c71-c344-8006-99b0-0b541fe85b41</w:t>
        </w:r>
      </w:hyperlink>
    </w:p>
    <w:p w14:paraId="2943C36E" w14:textId="5D0D4824" w:rsidR="00DC562A" w:rsidRDefault="00DC562A" w:rsidP="00F10C4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  <w:b/>
          <w:bCs/>
          <w:sz w:val="22"/>
          <w:szCs w:val="22"/>
          <w:lang w:val="de-DE"/>
        </w:rPr>
      </w:pPr>
      <w:hyperlink r:id="rId15" w:history="1">
        <w:r w:rsidRPr="00777657">
          <w:rPr>
            <w:rStyle w:val="Hipervnculo"/>
            <w:rFonts w:ascii="Calibri" w:hAnsi="Calibri" w:cs="Calibri"/>
            <w:b/>
            <w:bCs/>
            <w:sz w:val="22"/>
            <w:szCs w:val="22"/>
            <w:lang w:val="de-DE"/>
          </w:rPr>
          <w:t>https://www.leadtools.com/help/sdk/tutorials/dotnet-wpf-display-files-in-the-document-view</w:t>
        </w:r>
      </w:hyperlink>
    </w:p>
    <w:p w14:paraId="124CD635" w14:textId="77777777" w:rsidR="00DC562A" w:rsidRDefault="00DC562A" w:rsidP="00DC562A">
      <w:pPr>
        <w:pStyle w:val="Prrafodelista"/>
        <w:spacing w:line="360" w:lineRule="auto"/>
        <w:jc w:val="both"/>
        <w:rPr>
          <w:rFonts w:ascii="Calibri" w:hAnsi="Calibri" w:cs="Calibri"/>
          <w:b/>
          <w:bCs/>
          <w:sz w:val="22"/>
          <w:szCs w:val="22"/>
          <w:lang w:val="de-DE"/>
        </w:rPr>
      </w:pPr>
    </w:p>
    <w:p w14:paraId="265076B5" w14:textId="733EE52E" w:rsidR="003458FD" w:rsidRPr="00F10C49" w:rsidRDefault="003458FD" w:rsidP="002E554F">
      <w:pPr>
        <w:spacing w:line="360" w:lineRule="auto"/>
        <w:ind w:left="0"/>
        <w:jc w:val="both"/>
        <w:rPr>
          <w:rFonts w:ascii="Calibri" w:hAnsi="Calibri" w:cs="Calibri"/>
          <w:b/>
          <w:bCs/>
          <w:sz w:val="22"/>
          <w:szCs w:val="22"/>
          <w:lang w:val="de-DE"/>
        </w:rPr>
      </w:pPr>
    </w:p>
    <w:sectPr w:rsidR="003458FD" w:rsidRPr="00F10C49" w:rsidSect="00B45DE0">
      <w:headerReference w:type="default" r:id="rId16"/>
      <w:footerReference w:type="default" r:id="rId17"/>
      <w:pgSz w:w="11906" w:h="16838" w:code="9"/>
      <w:pgMar w:top="1440" w:right="107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85DB0" w14:textId="77777777" w:rsidR="00B46A91" w:rsidRDefault="00B46A91" w:rsidP="00A66B18">
      <w:pPr>
        <w:spacing w:before="0" w:after="0"/>
      </w:pPr>
      <w:r>
        <w:separator/>
      </w:r>
    </w:p>
  </w:endnote>
  <w:endnote w:type="continuationSeparator" w:id="0">
    <w:p w14:paraId="4E3855E5" w14:textId="77777777" w:rsidR="00B46A91" w:rsidRDefault="00B46A9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3537A" w14:textId="3FA10D24" w:rsidR="00175CFC" w:rsidRPr="00067335" w:rsidRDefault="00175CFC" w:rsidP="002E0254">
    <w:pPr>
      <w:pStyle w:val="Piedepgina"/>
      <w:tabs>
        <w:tab w:val="clear" w:pos="4680"/>
        <w:tab w:val="clear" w:pos="9360"/>
        <w:tab w:val="right" w:pos="8691"/>
      </w:tabs>
      <w:ind w:left="0"/>
      <w:rPr>
        <w:color w:val="92D050"/>
      </w:rPr>
    </w:pP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6AA3C9" wp14:editId="31F51132">
              <wp:simplePos x="0" y="0"/>
              <wp:positionH relativeFrom="page">
                <wp:posOffset>5838825</wp:posOffset>
              </wp:positionH>
              <wp:positionV relativeFrom="page">
                <wp:posOffset>10058400</wp:posOffset>
              </wp:positionV>
              <wp:extent cx="1271270" cy="219075"/>
              <wp:effectExtent l="0" t="0" r="5080" b="952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27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99697" w14:textId="3AA8484E" w:rsidR="00175CFC" w:rsidRPr="00C17582" w:rsidRDefault="00175CFC" w:rsidP="00175CFC">
                          <w:pPr>
                            <w:spacing w:before="13"/>
                            <w:ind w:left="20"/>
                            <w:rPr>
                              <w:color w:val="215D66" w:themeColor="accent5" w:themeShade="80"/>
                              <w:sz w:val="20"/>
                            </w:rPr>
                          </w:pPr>
                          <w:r w:rsidRPr="00067335">
                            <w:rPr>
                              <w:color w:val="92D050"/>
                              <w:sz w:val="20"/>
                            </w:rPr>
                            <w:t>Pág.</w:t>
                          </w:r>
                          <w:r w:rsidRPr="00067335">
                            <w:rPr>
                              <w:color w:val="92D050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067335">
                            <w:rPr>
                              <w:color w:val="92D050"/>
                            </w:rPr>
                            <w:fldChar w:fldCharType="begin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instrText xml:space="preserve"> PAGE </w:instrText>
                          </w:r>
                          <w:r w:rsidRPr="00067335">
                            <w:rPr>
                              <w:color w:val="92D050"/>
                            </w:rPr>
                            <w:fldChar w:fldCharType="separate"/>
                          </w:r>
                          <w:r w:rsidRPr="00067335">
                            <w:rPr>
                              <w:color w:val="92D050"/>
                            </w:rPr>
                            <w:t>2</w:t>
                          </w:r>
                          <w:r w:rsidRPr="00067335">
                            <w:rPr>
                              <w:color w:val="92D050"/>
                            </w:rPr>
                            <w:fldChar w:fldCharType="end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t>/</w:t>
                          </w:r>
                          <w:r w:rsidR="00B45476">
                            <w:rPr>
                              <w:color w:val="92D05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AA3C9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2" type="#_x0000_t202" style="position:absolute;margin-left:459.75pt;margin-top:11in;width:100.1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" filled="f" stroked="f">
              <v:textbox inset="0,0,0,0">
                <w:txbxContent>
                  <w:p w14:paraId="6F099697" w14:textId="3AA8484E" w:rsidR="00175CFC" w:rsidRPr="00C17582" w:rsidRDefault="00175CFC" w:rsidP="00175CFC">
                    <w:pPr>
                      <w:spacing w:before="13"/>
                      <w:ind w:left="20"/>
                      <w:rPr>
                        <w:color w:val="215D66" w:themeColor="accent5" w:themeShade="80"/>
                        <w:sz w:val="20"/>
                      </w:rPr>
                    </w:pPr>
                    <w:r w:rsidRPr="00067335">
                      <w:rPr>
                        <w:color w:val="92D050"/>
                        <w:sz w:val="20"/>
                      </w:rPr>
                      <w:t>Pág.</w:t>
                    </w:r>
                    <w:r w:rsidRPr="00067335">
                      <w:rPr>
                        <w:color w:val="92D050"/>
                        <w:spacing w:val="-2"/>
                        <w:sz w:val="20"/>
                      </w:rPr>
                      <w:t xml:space="preserve"> </w:t>
                    </w:r>
                    <w:r w:rsidRPr="00067335">
                      <w:rPr>
                        <w:color w:val="92D050"/>
                      </w:rPr>
                      <w:fldChar w:fldCharType="begin"/>
                    </w:r>
                    <w:r w:rsidRPr="00067335">
                      <w:rPr>
                        <w:color w:val="92D050"/>
                        <w:sz w:val="20"/>
                      </w:rPr>
                      <w:instrText xml:space="preserve"> PAGE </w:instrText>
                    </w:r>
                    <w:r w:rsidRPr="00067335">
                      <w:rPr>
                        <w:color w:val="92D050"/>
                      </w:rPr>
                      <w:fldChar w:fldCharType="separate"/>
                    </w:r>
                    <w:r w:rsidRPr="00067335">
                      <w:rPr>
                        <w:color w:val="92D050"/>
                      </w:rPr>
                      <w:t>2</w:t>
                    </w:r>
                    <w:r w:rsidRPr="00067335">
                      <w:rPr>
                        <w:color w:val="92D050"/>
                      </w:rPr>
                      <w:fldChar w:fldCharType="end"/>
                    </w:r>
                    <w:r w:rsidRPr="00067335">
                      <w:rPr>
                        <w:color w:val="92D050"/>
                        <w:sz w:val="20"/>
                      </w:rPr>
                      <w:t>/</w:t>
                    </w:r>
                    <w:r w:rsidR="00B45476">
                      <w:rPr>
                        <w:color w:val="92D05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05DC42" wp14:editId="0ADFAB3E">
              <wp:simplePos x="0" y="0"/>
              <wp:positionH relativeFrom="page">
                <wp:posOffset>900430</wp:posOffset>
              </wp:positionH>
              <wp:positionV relativeFrom="page">
                <wp:posOffset>10061575</wp:posOffset>
              </wp:positionV>
              <wp:extent cx="2355288" cy="197810"/>
              <wp:effectExtent l="0" t="0" r="6985" b="1206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288" cy="19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6C2AD" w14:textId="7D69B2D3" w:rsidR="00175CFC" w:rsidRDefault="00175CFC" w:rsidP="00175CF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IES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PERE</w:t>
                          </w: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MARIA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ORTS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5DC42" id="Cuadro de texto 13" o:spid="_x0000_s1033" type="#_x0000_t202" style="position:absolute;margin-left:70.9pt;margin-top:792.25pt;width:185.45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" filled="f" stroked="f">
              <v:textbox inset="0,0,0,0">
                <w:txbxContent>
                  <w:p w14:paraId="09E6C2AD" w14:textId="7D69B2D3" w:rsidR="00175CFC" w:rsidRDefault="00175CFC" w:rsidP="00175CFC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IES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PERE</w:t>
                    </w: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MARIA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72215" w14:textId="77777777" w:rsidR="00B46A91" w:rsidRDefault="00B46A91" w:rsidP="00A66B18">
      <w:pPr>
        <w:spacing w:before="0" w:after="0"/>
      </w:pPr>
      <w:r>
        <w:separator/>
      </w:r>
    </w:p>
  </w:footnote>
  <w:footnote w:type="continuationSeparator" w:id="0">
    <w:p w14:paraId="58F4F38A" w14:textId="77777777" w:rsidR="00B46A91" w:rsidRDefault="00B46A9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5B2" w14:textId="262FDECE" w:rsidR="00833DA7" w:rsidRPr="00067335" w:rsidRDefault="00833DA7">
    <w:pPr>
      <w:pStyle w:val="Encabezado"/>
      <w:rPr>
        <w:caps/>
        <w:color w:val="92D050"/>
        <w:sz w:val="20"/>
      </w:rPr>
    </w:pPr>
    <w:r w:rsidRPr="00067335">
      <w:rPr>
        <w:caps/>
        <w:color w:val="92D050"/>
        <w:sz w:val="20"/>
      </w:rPr>
      <w:t>LEOBARDO SALVADOR RÍOS SUÁREZ</w:t>
    </w:r>
  </w:p>
  <w:sdt>
    <w:sdtPr>
      <w:rPr>
        <w:caps/>
        <w:color w:val="92D050"/>
        <w:sz w:val="20"/>
      </w:rPr>
      <w:alias w:val="Fecha"/>
      <w:tag w:val="Fecha"/>
      <w:id w:val="-304078227"/>
      <w:placeholder>
        <w:docPart w:val="9F3296BCD748468D97F8E96424B9CB8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5C0D2A97" w14:textId="67C0E976" w:rsidR="00967563" w:rsidRPr="00067335" w:rsidRDefault="00F9243B">
        <w:pPr>
          <w:pStyle w:val="Encabezado"/>
          <w:rPr>
            <w:caps/>
            <w:color w:val="92D050"/>
            <w:sz w:val="20"/>
          </w:rPr>
        </w:pPr>
        <w:r w:rsidRPr="00067335">
          <w:rPr>
            <w:caps/>
            <w:color w:val="92D050"/>
            <w:sz w:val="20"/>
          </w:rPr>
          <w:t>D</w:t>
        </w:r>
        <w:r w:rsidR="00F55318" w:rsidRPr="00067335">
          <w:rPr>
            <w:caps/>
            <w:color w:val="92D050"/>
            <w:sz w:val="20"/>
          </w:rPr>
          <w:t xml:space="preserve">iseño de interfaces </w:t>
        </w:r>
      </w:p>
    </w:sdtContent>
  </w:sdt>
  <w:p w14:paraId="5BAAAAB3" w14:textId="2692B6CD" w:rsidR="00967563" w:rsidRPr="00067335" w:rsidRDefault="00967563" w:rsidP="00967563">
    <w:pPr>
      <w:pStyle w:val="Encabezado"/>
      <w:jc w:val="center"/>
      <w:rPr>
        <w:caps/>
        <w:color w:val="92D050"/>
        <w:sz w:val="20"/>
      </w:rPr>
    </w:pPr>
  </w:p>
  <w:p w14:paraId="67458341" w14:textId="62B67749" w:rsidR="00967563" w:rsidRPr="00067335" w:rsidRDefault="00C5611E" w:rsidP="00967563">
    <w:pPr>
      <w:pStyle w:val="Encabezado"/>
      <w:jc w:val="center"/>
      <w:rPr>
        <w:color w:val="92D050"/>
        <w:sz w:val="20"/>
      </w:rPr>
    </w:pPr>
    <w:r w:rsidRPr="00067335">
      <w:rPr>
        <w:caps/>
        <w:color w:val="92D050"/>
        <w:sz w:val="20"/>
      </w:rPr>
      <w:t xml:space="preserve">Práctica </w:t>
    </w:r>
    <w:r w:rsidR="00EE1633">
      <w:rPr>
        <w:caps/>
        <w:color w:val="92D050"/>
        <w:sz w:val="20"/>
      </w:rPr>
      <w:t>6 -1.3.5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CA5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A73D04"/>
    <w:multiLevelType w:val="hybridMultilevel"/>
    <w:tmpl w:val="62720948"/>
    <w:lvl w:ilvl="0" w:tplc="DE840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82CA6"/>
    <w:multiLevelType w:val="hybridMultilevel"/>
    <w:tmpl w:val="627209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879B5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B67C9"/>
    <w:multiLevelType w:val="hybridMultilevel"/>
    <w:tmpl w:val="F6944B6C"/>
    <w:lvl w:ilvl="0" w:tplc="1B18D9CC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4DA74DF"/>
    <w:multiLevelType w:val="hybridMultilevel"/>
    <w:tmpl w:val="627209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41B7F"/>
    <w:multiLevelType w:val="hybridMultilevel"/>
    <w:tmpl w:val="B274B32C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24B59"/>
    <w:multiLevelType w:val="hybridMultilevel"/>
    <w:tmpl w:val="BB2C4106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277F"/>
    <w:multiLevelType w:val="hybridMultilevel"/>
    <w:tmpl w:val="D908BE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76907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C210A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2DC460C"/>
    <w:multiLevelType w:val="hybridMultilevel"/>
    <w:tmpl w:val="F990CB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D34951"/>
    <w:multiLevelType w:val="hybridMultilevel"/>
    <w:tmpl w:val="DE064C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D2A0A1E"/>
    <w:multiLevelType w:val="hybridMultilevel"/>
    <w:tmpl w:val="57887918"/>
    <w:lvl w:ilvl="0" w:tplc="1B18D9C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/>
        <w:bCs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D714D326">
      <w:start w:val="1"/>
      <w:numFmt w:val="decimal"/>
      <w:lvlText w:val="%4."/>
      <w:lvlJc w:val="left"/>
      <w:pPr>
        <w:ind w:left="3240" w:hanging="360"/>
      </w:pPr>
      <w:rPr>
        <w:b/>
        <w:bCs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F01254"/>
    <w:multiLevelType w:val="hybridMultilevel"/>
    <w:tmpl w:val="F536BAF8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20434F3"/>
    <w:multiLevelType w:val="hybridMultilevel"/>
    <w:tmpl w:val="F6942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36112"/>
    <w:multiLevelType w:val="hybridMultilevel"/>
    <w:tmpl w:val="7090B34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C94533E"/>
    <w:multiLevelType w:val="hybridMultilevel"/>
    <w:tmpl w:val="C1D8137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A317D"/>
    <w:multiLevelType w:val="hybridMultilevel"/>
    <w:tmpl w:val="8A7C1E8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0C351BE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B8C2408"/>
    <w:multiLevelType w:val="hybridMultilevel"/>
    <w:tmpl w:val="04DE3932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B7993"/>
    <w:multiLevelType w:val="hybridMultilevel"/>
    <w:tmpl w:val="85A69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D0880"/>
    <w:multiLevelType w:val="hybridMultilevel"/>
    <w:tmpl w:val="0C0C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910B3"/>
    <w:multiLevelType w:val="hybridMultilevel"/>
    <w:tmpl w:val="CAAA7D30"/>
    <w:lvl w:ilvl="0" w:tplc="6D28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952D8"/>
    <w:multiLevelType w:val="hybridMultilevel"/>
    <w:tmpl w:val="CACA38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92171"/>
    <w:multiLevelType w:val="hybridMultilevel"/>
    <w:tmpl w:val="6C4AEC12"/>
    <w:lvl w:ilvl="0" w:tplc="6D280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1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3D7C40"/>
    <w:multiLevelType w:val="hybridMultilevel"/>
    <w:tmpl w:val="0EAC4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60100">
    <w:abstractNumId w:val="24"/>
  </w:num>
  <w:num w:numId="2" w16cid:durableId="1965697907">
    <w:abstractNumId w:val="3"/>
  </w:num>
  <w:num w:numId="3" w16cid:durableId="2144493843">
    <w:abstractNumId w:val="9"/>
  </w:num>
  <w:num w:numId="4" w16cid:durableId="300430298">
    <w:abstractNumId w:val="21"/>
  </w:num>
  <w:num w:numId="5" w16cid:durableId="1333801193">
    <w:abstractNumId w:val="13"/>
  </w:num>
  <w:num w:numId="6" w16cid:durableId="1873809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404202">
    <w:abstractNumId w:val="12"/>
  </w:num>
  <w:num w:numId="8" w16cid:durableId="1647204249">
    <w:abstractNumId w:val="18"/>
  </w:num>
  <w:num w:numId="9" w16cid:durableId="1725252469">
    <w:abstractNumId w:val="4"/>
  </w:num>
  <w:num w:numId="10" w16cid:durableId="605121548">
    <w:abstractNumId w:val="16"/>
  </w:num>
  <w:num w:numId="11" w16cid:durableId="492331964">
    <w:abstractNumId w:val="19"/>
  </w:num>
  <w:num w:numId="12" w16cid:durableId="886643282">
    <w:abstractNumId w:val="10"/>
  </w:num>
  <w:num w:numId="13" w16cid:durableId="1439258725">
    <w:abstractNumId w:val="0"/>
  </w:num>
  <w:num w:numId="14" w16cid:durableId="1628118470">
    <w:abstractNumId w:val="14"/>
  </w:num>
  <w:num w:numId="15" w16cid:durableId="659578838">
    <w:abstractNumId w:val="15"/>
  </w:num>
  <w:num w:numId="16" w16cid:durableId="558784250">
    <w:abstractNumId w:val="22"/>
  </w:num>
  <w:num w:numId="17" w16cid:durableId="1534226667">
    <w:abstractNumId w:val="11"/>
  </w:num>
  <w:num w:numId="18" w16cid:durableId="813717695">
    <w:abstractNumId w:val="17"/>
  </w:num>
  <w:num w:numId="19" w16cid:durableId="1982151839">
    <w:abstractNumId w:val="17"/>
  </w:num>
  <w:num w:numId="20" w16cid:durableId="1708067719">
    <w:abstractNumId w:val="20"/>
  </w:num>
  <w:num w:numId="21" w16cid:durableId="233056319">
    <w:abstractNumId w:val="7"/>
  </w:num>
  <w:num w:numId="22" w16cid:durableId="1791506334">
    <w:abstractNumId w:val="1"/>
  </w:num>
  <w:num w:numId="23" w16cid:durableId="701202089">
    <w:abstractNumId w:val="25"/>
  </w:num>
  <w:num w:numId="24" w16cid:durableId="1538925931">
    <w:abstractNumId w:val="6"/>
  </w:num>
  <w:num w:numId="25" w16cid:durableId="207886650">
    <w:abstractNumId w:val="23"/>
  </w:num>
  <w:num w:numId="26" w16cid:durableId="1030758521">
    <w:abstractNumId w:val="6"/>
  </w:num>
  <w:num w:numId="27" w16cid:durableId="1752194644">
    <w:abstractNumId w:val="26"/>
  </w:num>
  <w:num w:numId="28" w16cid:durableId="343478141">
    <w:abstractNumId w:val="2"/>
  </w:num>
  <w:num w:numId="29" w16cid:durableId="1370376486">
    <w:abstractNumId w:val="5"/>
  </w:num>
  <w:num w:numId="30" w16cid:durableId="1169249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4"/>
    <w:rsid w:val="00010243"/>
    <w:rsid w:val="00010FC9"/>
    <w:rsid w:val="00014B5C"/>
    <w:rsid w:val="000232A2"/>
    <w:rsid w:val="00023998"/>
    <w:rsid w:val="000260FF"/>
    <w:rsid w:val="00027342"/>
    <w:rsid w:val="000425CB"/>
    <w:rsid w:val="00051853"/>
    <w:rsid w:val="00066712"/>
    <w:rsid w:val="00067335"/>
    <w:rsid w:val="00070011"/>
    <w:rsid w:val="000711A1"/>
    <w:rsid w:val="00083BAA"/>
    <w:rsid w:val="000A2C0C"/>
    <w:rsid w:val="000B61E8"/>
    <w:rsid w:val="000F2AB4"/>
    <w:rsid w:val="00100FEB"/>
    <w:rsid w:val="0010680C"/>
    <w:rsid w:val="00107ADE"/>
    <w:rsid w:val="0011433E"/>
    <w:rsid w:val="00123A8C"/>
    <w:rsid w:val="0012633F"/>
    <w:rsid w:val="001272D1"/>
    <w:rsid w:val="00152B0B"/>
    <w:rsid w:val="00157250"/>
    <w:rsid w:val="00166001"/>
    <w:rsid w:val="00175CFC"/>
    <w:rsid w:val="001766D6"/>
    <w:rsid w:val="00190243"/>
    <w:rsid w:val="00192419"/>
    <w:rsid w:val="001A7C32"/>
    <w:rsid w:val="001B3507"/>
    <w:rsid w:val="001B35C9"/>
    <w:rsid w:val="001C270D"/>
    <w:rsid w:val="001D0B5A"/>
    <w:rsid w:val="001D4BC6"/>
    <w:rsid w:val="001D588F"/>
    <w:rsid w:val="001E20CF"/>
    <w:rsid w:val="001E2320"/>
    <w:rsid w:val="001E5DF0"/>
    <w:rsid w:val="001F1214"/>
    <w:rsid w:val="001F1F89"/>
    <w:rsid w:val="001F4099"/>
    <w:rsid w:val="002021BE"/>
    <w:rsid w:val="00205DF0"/>
    <w:rsid w:val="00212050"/>
    <w:rsid w:val="002137FA"/>
    <w:rsid w:val="00214E28"/>
    <w:rsid w:val="00230B43"/>
    <w:rsid w:val="00262EB4"/>
    <w:rsid w:val="002649C3"/>
    <w:rsid w:val="00296E43"/>
    <w:rsid w:val="002A3655"/>
    <w:rsid w:val="002A51BB"/>
    <w:rsid w:val="002A7D6B"/>
    <w:rsid w:val="002E0254"/>
    <w:rsid w:val="002E554F"/>
    <w:rsid w:val="002E5AAC"/>
    <w:rsid w:val="003101B6"/>
    <w:rsid w:val="00325697"/>
    <w:rsid w:val="00341121"/>
    <w:rsid w:val="003458FD"/>
    <w:rsid w:val="00352B81"/>
    <w:rsid w:val="00356303"/>
    <w:rsid w:val="003648FE"/>
    <w:rsid w:val="00374324"/>
    <w:rsid w:val="00375CBB"/>
    <w:rsid w:val="0038447F"/>
    <w:rsid w:val="00394757"/>
    <w:rsid w:val="0039561F"/>
    <w:rsid w:val="003A0150"/>
    <w:rsid w:val="003A71C6"/>
    <w:rsid w:val="003E24DF"/>
    <w:rsid w:val="003E45AE"/>
    <w:rsid w:val="003E6645"/>
    <w:rsid w:val="0041428F"/>
    <w:rsid w:val="00417411"/>
    <w:rsid w:val="0043251E"/>
    <w:rsid w:val="00436E40"/>
    <w:rsid w:val="00444B58"/>
    <w:rsid w:val="00454713"/>
    <w:rsid w:val="00464704"/>
    <w:rsid w:val="00481B6D"/>
    <w:rsid w:val="00482EAF"/>
    <w:rsid w:val="00491B85"/>
    <w:rsid w:val="004969FD"/>
    <w:rsid w:val="004A059C"/>
    <w:rsid w:val="004A0C1A"/>
    <w:rsid w:val="004A2B0D"/>
    <w:rsid w:val="004B1F3E"/>
    <w:rsid w:val="004B4A08"/>
    <w:rsid w:val="004F4E12"/>
    <w:rsid w:val="0051022D"/>
    <w:rsid w:val="00513437"/>
    <w:rsid w:val="00515D45"/>
    <w:rsid w:val="005201C7"/>
    <w:rsid w:val="00547748"/>
    <w:rsid w:val="00551B08"/>
    <w:rsid w:val="0055360F"/>
    <w:rsid w:val="00566D81"/>
    <w:rsid w:val="00572E1C"/>
    <w:rsid w:val="005A173B"/>
    <w:rsid w:val="005C2210"/>
    <w:rsid w:val="005D2B3D"/>
    <w:rsid w:val="005D454F"/>
    <w:rsid w:val="005E04CD"/>
    <w:rsid w:val="006110AA"/>
    <w:rsid w:val="00615018"/>
    <w:rsid w:val="0062123A"/>
    <w:rsid w:val="00622188"/>
    <w:rsid w:val="00645DA9"/>
    <w:rsid w:val="00646E75"/>
    <w:rsid w:val="006761CB"/>
    <w:rsid w:val="00683F55"/>
    <w:rsid w:val="00684FF2"/>
    <w:rsid w:val="0069165A"/>
    <w:rsid w:val="00695681"/>
    <w:rsid w:val="00695D1A"/>
    <w:rsid w:val="006978F3"/>
    <w:rsid w:val="006B3DFF"/>
    <w:rsid w:val="006C32E8"/>
    <w:rsid w:val="006D4D0F"/>
    <w:rsid w:val="006E0596"/>
    <w:rsid w:val="006F6F10"/>
    <w:rsid w:val="0070416A"/>
    <w:rsid w:val="007110AB"/>
    <w:rsid w:val="00712D03"/>
    <w:rsid w:val="00724DE9"/>
    <w:rsid w:val="00740BC2"/>
    <w:rsid w:val="0074151C"/>
    <w:rsid w:val="00752ADE"/>
    <w:rsid w:val="0075428D"/>
    <w:rsid w:val="0075689A"/>
    <w:rsid w:val="007602D9"/>
    <w:rsid w:val="00765A39"/>
    <w:rsid w:val="007809ED"/>
    <w:rsid w:val="00783E79"/>
    <w:rsid w:val="00786A53"/>
    <w:rsid w:val="007A7E95"/>
    <w:rsid w:val="007B5AE8"/>
    <w:rsid w:val="007C184E"/>
    <w:rsid w:val="007C5035"/>
    <w:rsid w:val="007E1902"/>
    <w:rsid w:val="007E71F6"/>
    <w:rsid w:val="007F5192"/>
    <w:rsid w:val="00807D3D"/>
    <w:rsid w:val="00824020"/>
    <w:rsid w:val="0083303B"/>
    <w:rsid w:val="00833DA7"/>
    <w:rsid w:val="00855C71"/>
    <w:rsid w:val="00861026"/>
    <w:rsid w:val="00862B8C"/>
    <w:rsid w:val="00872F51"/>
    <w:rsid w:val="00884ED0"/>
    <w:rsid w:val="00885289"/>
    <w:rsid w:val="00885B76"/>
    <w:rsid w:val="008863CD"/>
    <w:rsid w:val="008B286C"/>
    <w:rsid w:val="008C50D8"/>
    <w:rsid w:val="009037D1"/>
    <w:rsid w:val="00905AD0"/>
    <w:rsid w:val="00907133"/>
    <w:rsid w:val="0091549A"/>
    <w:rsid w:val="00932FED"/>
    <w:rsid w:val="00947ABF"/>
    <w:rsid w:val="00957B01"/>
    <w:rsid w:val="00964EC2"/>
    <w:rsid w:val="00967563"/>
    <w:rsid w:val="00970D87"/>
    <w:rsid w:val="00976935"/>
    <w:rsid w:val="009A314B"/>
    <w:rsid w:val="009A6617"/>
    <w:rsid w:val="009D0DC5"/>
    <w:rsid w:val="009E1EF3"/>
    <w:rsid w:val="009E6EFC"/>
    <w:rsid w:val="009F6646"/>
    <w:rsid w:val="009F7832"/>
    <w:rsid w:val="00A02B61"/>
    <w:rsid w:val="00A25C80"/>
    <w:rsid w:val="00A26FE7"/>
    <w:rsid w:val="00A27BF8"/>
    <w:rsid w:val="00A66B18"/>
    <w:rsid w:val="00A6783B"/>
    <w:rsid w:val="00A869DE"/>
    <w:rsid w:val="00A90FAA"/>
    <w:rsid w:val="00A9108D"/>
    <w:rsid w:val="00A96CF8"/>
    <w:rsid w:val="00AA089B"/>
    <w:rsid w:val="00AA278F"/>
    <w:rsid w:val="00AB108F"/>
    <w:rsid w:val="00AC10B0"/>
    <w:rsid w:val="00AC6413"/>
    <w:rsid w:val="00AE1388"/>
    <w:rsid w:val="00AF3982"/>
    <w:rsid w:val="00AF6B8B"/>
    <w:rsid w:val="00B23F28"/>
    <w:rsid w:val="00B269EA"/>
    <w:rsid w:val="00B4386A"/>
    <w:rsid w:val="00B45476"/>
    <w:rsid w:val="00B45DE0"/>
    <w:rsid w:val="00B46A91"/>
    <w:rsid w:val="00B50294"/>
    <w:rsid w:val="00B52CEA"/>
    <w:rsid w:val="00B57D6E"/>
    <w:rsid w:val="00B66ECE"/>
    <w:rsid w:val="00C1682D"/>
    <w:rsid w:val="00C17582"/>
    <w:rsid w:val="00C51A41"/>
    <w:rsid w:val="00C5611E"/>
    <w:rsid w:val="00C701F7"/>
    <w:rsid w:val="00C70786"/>
    <w:rsid w:val="00C977D3"/>
    <w:rsid w:val="00CA1371"/>
    <w:rsid w:val="00CB74A3"/>
    <w:rsid w:val="00CE7BD2"/>
    <w:rsid w:val="00CF4F48"/>
    <w:rsid w:val="00D10958"/>
    <w:rsid w:val="00D14467"/>
    <w:rsid w:val="00D2276B"/>
    <w:rsid w:val="00D479B9"/>
    <w:rsid w:val="00D604B4"/>
    <w:rsid w:val="00D63A11"/>
    <w:rsid w:val="00D66593"/>
    <w:rsid w:val="00D758DB"/>
    <w:rsid w:val="00D96A71"/>
    <w:rsid w:val="00D96F9F"/>
    <w:rsid w:val="00DB599A"/>
    <w:rsid w:val="00DB7569"/>
    <w:rsid w:val="00DC562A"/>
    <w:rsid w:val="00DE0AD4"/>
    <w:rsid w:val="00DE6DA2"/>
    <w:rsid w:val="00DF2D30"/>
    <w:rsid w:val="00E062F7"/>
    <w:rsid w:val="00E2760C"/>
    <w:rsid w:val="00E336CE"/>
    <w:rsid w:val="00E367DD"/>
    <w:rsid w:val="00E4786A"/>
    <w:rsid w:val="00E55D74"/>
    <w:rsid w:val="00E6540C"/>
    <w:rsid w:val="00E741EE"/>
    <w:rsid w:val="00E81E2A"/>
    <w:rsid w:val="00E85E6A"/>
    <w:rsid w:val="00EA27AF"/>
    <w:rsid w:val="00EA4F5E"/>
    <w:rsid w:val="00EB0E03"/>
    <w:rsid w:val="00EB1CE8"/>
    <w:rsid w:val="00EB2D0D"/>
    <w:rsid w:val="00EB6857"/>
    <w:rsid w:val="00EC1A85"/>
    <w:rsid w:val="00ED7C02"/>
    <w:rsid w:val="00EE0952"/>
    <w:rsid w:val="00EE1633"/>
    <w:rsid w:val="00EE4FFA"/>
    <w:rsid w:val="00EF3DC0"/>
    <w:rsid w:val="00EF70A8"/>
    <w:rsid w:val="00EF7120"/>
    <w:rsid w:val="00F06F0C"/>
    <w:rsid w:val="00F10C49"/>
    <w:rsid w:val="00F22DA8"/>
    <w:rsid w:val="00F436AE"/>
    <w:rsid w:val="00F43D19"/>
    <w:rsid w:val="00F4492B"/>
    <w:rsid w:val="00F55318"/>
    <w:rsid w:val="00F64CAC"/>
    <w:rsid w:val="00F719D3"/>
    <w:rsid w:val="00F90F07"/>
    <w:rsid w:val="00F91A34"/>
    <w:rsid w:val="00F9243B"/>
    <w:rsid w:val="00F95F0B"/>
    <w:rsid w:val="00FE0F43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190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AC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9E6EFC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3E762A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549E39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549E39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3E762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F2AB4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2137FA"/>
    <w:pPr>
      <w:widowControl w:val="0"/>
      <w:autoSpaceDE w:val="0"/>
      <w:autoSpaceDN w:val="0"/>
      <w:spacing w:before="0" w:after="0"/>
      <w:ind w:left="0" w:right="0"/>
    </w:pPr>
    <w:rPr>
      <w:rFonts w:ascii="Arial MT" w:eastAsia="Arial MT" w:hAnsi="Arial MT" w:cs="Arial MT"/>
      <w:color w:val="auto"/>
      <w:kern w:val="0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37FA"/>
    <w:rPr>
      <w:rFonts w:ascii="Arial MT" w:eastAsia="Arial MT" w:hAnsi="Arial MT" w:cs="Arial MT"/>
      <w:lang w:eastAsia="en-US"/>
    </w:rPr>
  </w:style>
  <w:style w:type="paragraph" w:styleId="Prrafodelista">
    <w:name w:val="List Paragraph"/>
    <w:basedOn w:val="Normal"/>
    <w:uiPriority w:val="34"/>
    <w:qFormat/>
    <w:rsid w:val="00190243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2021BE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1B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22DA8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2DA8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F22DA8"/>
    <w:pPr>
      <w:spacing w:after="100"/>
      <w:ind w:left="2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E6EFC"/>
    <w:rPr>
      <w:rFonts w:asciiTheme="majorHAnsi" w:eastAsiaTheme="majorEastAsia" w:hAnsiTheme="majorHAnsi" w:cstheme="majorBidi"/>
      <w:color w:val="3E762A" w:themeColor="accent1" w:themeShade="BF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leadtools.com/help/sdk/tutorials/dotnet-wpf-display-files-in-the-document-view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atgpt.com/c/672d6c71-c344-8006-99b0-0b541fe85b4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Microsoft\Office\16.0\DTS\es-ES%7b32F115D7-030D-4125-8A2A-B9219D828B4D%7d\%7b4E63EAAF-83AA-4104-B9ED-14C1F518BB2F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3296BCD748468D97F8E96424B9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01F2-308C-4330-A653-0BCD7ECCEB6E}"/>
      </w:docPartPr>
      <w:docPartBody>
        <w:p w:rsidR="00D37E9E" w:rsidRDefault="00280162" w:rsidP="00280162">
          <w:pPr>
            <w:pStyle w:val="9F3296BCD748468D97F8E96424B9CB8D"/>
          </w:pPr>
          <w:r>
            <w:rPr>
              <w:rStyle w:val="Textodemarcadordeposicin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2"/>
    <w:rsid w:val="000231E6"/>
    <w:rsid w:val="0008411A"/>
    <w:rsid w:val="00092346"/>
    <w:rsid w:val="00120BDE"/>
    <w:rsid w:val="001C38C8"/>
    <w:rsid w:val="00262EF0"/>
    <w:rsid w:val="00280162"/>
    <w:rsid w:val="002A2913"/>
    <w:rsid w:val="002F68D4"/>
    <w:rsid w:val="003A099C"/>
    <w:rsid w:val="00482FC9"/>
    <w:rsid w:val="00507E63"/>
    <w:rsid w:val="0061656B"/>
    <w:rsid w:val="00636CC3"/>
    <w:rsid w:val="007F28F5"/>
    <w:rsid w:val="00AA34E4"/>
    <w:rsid w:val="00B05ACF"/>
    <w:rsid w:val="00B64195"/>
    <w:rsid w:val="00C52CF3"/>
    <w:rsid w:val="00D1368F"/>
    <w:rsid w:val="00D37E9E"/>
    <w:rsid w:val="00D56892"/>
    <w:rsid w:val="00D93F80"/>
    <w:rsid w:val="00E42F3B"/>
    <w:rsid w:val="00EE14D0"/>
    <w:rsid w:val="00F475FD"/>
    <w:rsid w:val="00F84C93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80162"/>
    <w:rPr>
      <w:color w:val="808080"/>
    </w:rPr>
  </w:style>
  <w:style w:type="paragraph" w:customStyle="1" w:styleId="9F3296BCD748468D97F8E96424B9CB8D">
    <w:name w:val="9F3296BCD748468D97F8E96424B9CB8D"/>
    <w:rsid w:val="00280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{4E63EAAF-83AA-4104-B9ED-14C1F518BB2F}tf56348247_win32.dotx</Template>
  <TotalTime>0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9 – tema 5</vt:lpstr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 – tema 5</dc:title>
  <dc:subject/>
  <dc:creator/>
  <cp:keywords/>
  <dc:description/>
  <cp:lastModifiedBy/>
  <cp:revision>1</cp:revision>
  <dcterms:created xsi:type="dcterms:W3CDTF">2024-11-08T02:03:00Z</dcterms:created>
  <dcterms:modified xsi:type="dcterms:W3CDTF">2024-11-08T03:25:00Z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