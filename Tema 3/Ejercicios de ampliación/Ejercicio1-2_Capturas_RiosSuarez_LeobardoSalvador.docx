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226" w:tblpY="179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411"/>
      </w:tblGrid>
      <w:tr w:rsidR="00A66B18" w:rsidRPr="0041428F" w14:paraId="45894977" w14:textId="77777777" w:rsidTr="00957B01">
        <w:trPr>
          <w:trHeight w:val="270"/>
        </w:trPr>
        <w:tc>
          <w:tcPr>
            <w:tcW w:w="9411" w:type="dxa"/>
          </w:tcPr>
          <w:p w14:paraId="5CBC7960" w14:textId="7EA05E3A" w:rsidR="00A66B18" w:rsidRPr="0041428F" w:rsidRDefault="00A66B18" w:rsidP="002E554F">
            <w:pPr>
              <w:pStyle w:val="Informacindecontacto"/>
              <w:spacing w:line="360" w:lineRule="auto"/>
              <w:ind w:left="794"/>
              <w:rPr>
                <w:color w:val="000000" w:themeColor="text1"/>
              </w:rPr>
            </w:pPr>
          </w:p>
        </w:tc>
      </w:tr>
      <w:tr w:rsidR="00615018" w:rsidRPr="0041428F" w14:paraId="6DA8EDF8" w14:textId="77777777" w:rsidTr="00957B01">
        <w:trPr>
          <w:trHeight w:val="2691"/>
        </w:trPr>
        <w:tc>
          <w:tcPr>
            <w:tcW w:w="9411" w:type="dxa"/>
            <w:vAlign w:val="bottom"/>
          </w:tcPr>
          <w:p w14:paraId="65E718A2" w14:textId="4584B3E3" w:rsidR="003E24DF" w:rsidRPr="0041428F" w:rsidRDefault="003E24DF" w:rsidP="002E554F">
            <w:pPr>
              <w:pStyle w:val="Informacindecontacto"/>
              <w:spacing w:line="360" w:lineRule="auto"/>
              <w:ind w:left="0"/>
              <w:rPr>
                <w:color w:val="000000" w:themeColor="text1"/>
              </w:rPr>
            </w:pPr>
          </w:p>
        </w:tc>
      </w:tr>
    </w:tbl>
    <w:p w14:paraId="75A75185" w14:textId="683B3C2E" w:rsidR="00967563" w:rsidRDefault="00957B01" w:rsidP="002E554F">
      <w:pPr>
        <w:spacing w:line="360" w:lineRule="auto"/>
        <w:ind w:left="0"/>
      </w:pPr>
      <w:r w:rsidRPr="0041428F">
        <w:rPr>
          <w:noProof/>
          <w:color w:val="000000" w:themeColor="text1"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2FAAE" wp14:editId="6B1DFEF6">
                <wp:simplePos x="0" y="0"/>
                <wp:positionH relativeFrom="margin">
                  <wp:align>center</wp:align>
                </wp:positionH>
                <wp:positionV relativeFrom="paragraph">
                  <wp:posOffset>19571</wp:posOffset>
                </wp:positionV>
                <wp:extent cx="4329430" cy="407670"/>
                <wp:effectExtent l="19050" t="19050" r="13970" b="13970"/>
                <wp:wrapThrough wrapText="bothSides">
                  <wp:wrapPolygon edited="0">
                    <wp:start x="-95" y="-580"/>
                    <wp:lineTo x="-95" y="21445"/>
                    <wp:lineTo x="21575" y="21445"/>
                    <wp:lineTo x="21575" y="-580"/>
                    <wp:lineTo x="-95" y="-580"/>
                  </wp:wrapPolygon>
                </wp:wrapThrough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79FD087" w14:textId="4ABD6B92" w:rsidR="00FF5A54" w:rsidRPr="00F9243B" w:rsidRDefault="006978F3" w:rsidP="00F9243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>Ejercicio 1 y 2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FAAE" id="Forma 61" o:spid="_x0000_s1026" style="position:absolute;margin-left:0;margin-top:1.55pt;width:340.9pt;height:32.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479FD087" w14:textId="4ABD6B92" w:rsidR="00FF5A54" w:rsidRPr="00F9243B" w:rsidRDefault="006978F3" w:rsidP="00F9243B">
                      <w:pPr>
                        <w:pStyle w:val="Logotipo"/>
                        <w:rPr>
                          <w:rFonts w:hAnsiTheme="minorHAnsi"/>
                        </w:rPr>
                      </w:pPr>
                      <w:r>
                        <w:rPr>
                          <w:rFonts w:hAnsiTheme="minorHAnsi"/>
                        </w:rPr>
                        <w:t>Ejercicio 1 y 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600B364" wp14:editId="625F2CDF">
                <wp:simplePos x="0" y="0"/>
                <wp:positionH relativeFrom="column">
                  <wp:posOffset>-1128310</wp:posOffset>
                </wp:positionH>
                <wp:positionV relativeFrom="paragraph">
                  <wp:posOffset>-1132840</wp:posOffset>
                </wp:positionV>
                <wp:extent cx="8248650" cy="3029585"/>
                <wp:effectExtent l="0" t="0" r="0" b="0"/>
                <wp:wrapNone/>
                <wp:docPr id="19" name="Gráfico 17" descr="Formas de énfasis curvas que crean en conjunto el diseño del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2958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600" w:firstRow="0" w:lastRow="0" w:firstColumn="0" w:lastColumn="0" w:noHBand="1" w:noVBand="1"/>
                                <w:tblDescription w:val="Tabla de diseño de encabezado"/>
                              </w:tblPr>
                              <w:tblGrid>
                                <w:gridCol w:w="12692"/>
                              </w:tblGrid>
                              <w:tr w:rsidR="00957B01" w:rsidRPr="0041428F" w14:paraId="7ED7F9DB" w14:textId="77777777" w:rsidTr="00957B01">
                                <w:trPr>
                                  <w:trHeight w:val="270"/>
                                </w:trPr>
                                <w:tc>
                                  <w:tcPr>
                                    <w:tcW w:w="12692" w:type="dxa"/>
                                  </w:tcPr>
                                  <w:p w14:paraId="689031EB" w14:textId="77777777" w:rsidR="00957B01" w:rsidRPr="0041428F" w:rsidRDefault="00957B01" w:rsidP="00957B01">
                                    <w:pPr>
                                      <w:pStyle w:val="Informacindecontacto"/>
                                      <w:ind w:left="794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957B01" w:rsidRPr="0041428F" w14:paraId="5D0B6BE2" w14:textId="77777777" w:rsidTr="00957B01">
                                <w:trPr>
                                  <w:trHeight w:val="2691"/>
                                </w:trPr>
                                <w:tc>
                                  <w:tcPr>
                                    <w:tcW w:w="12692" w:type="dxa"/>
                                    <w:vAlign w:val="bottom"/>
                                  </w:tcPr>
                                  <w:p w14:paraId="69A88662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673A7E9F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BCC21E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0E25BD7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0D104BD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5AB2CD31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CADD98B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893E64C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425812EA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4D262B6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2731738" w14:textId="1CB94E24" w:rsidR="00EB0E03" w:rsidRDefault="00EB0E03" w:rsidP="00957B01">
                                    <w:pPr>
                                      <w:pStyle w:val="Informacindecontacto"/>
                                    </w:pPr>
                                    <w:r>
                                      <w:t xml:space="preserve">Diseño de </w:t>
                                    </w:r>
                                    <w:proofErr w:type="gramStart"/>
                                    <w:r>
                                      <w:t>Interfaces</w:t>
                                    </w:r>
                                    <w:r w:rsidR="0075689A">
                                      <w:t xml:space="preserve"> :</w:t>
                                    </w:r>
                                    <w:proofErr w:type="gramEnd"/>
                                    <w:r w:rsidR="0075689A">
                                      <w:t xml:space="preserve"> D</w:t>
                                    </w:r>
                                    <w:r w:rsidR="0075689A" w:rsidRPr="0075689A">
                                      <w:t xml:space="preserve">iego </w:t>
                                    </w:r>
                                    <w:r w:rsidR="0075689A">
                                      <w:t>S</w:t>
                                    </w:r>
                                    <w:r w:rsidR="0075689A" w:rsidRPr="0075689A">
                                      <w:t xml:space="preserve">antos </w:t>
                                    </w:r>
                                    <w:proofErr w:type="spellStart"/>
                                    <w:r w:rsidR="0075689A">
                                      <w:t>B</w:t>
                                    </w:r>
                                    <w:r w:rsidR="0075689A" w:rsidRPr="0075689A">
                                      <w:t>ailon</w:t>
                                    </w:r>
                                    <w:proofErr w:type="spellEnd"/>
                                  </w:p>
                                  <w:p w14:paraId="18288501" w14:textId="67AA7C65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t>Leobardo Salvador Ríos Suárez</w:t>
                                    </w:r>
                                  </w:p>
                                  <w:p w14:paraId="65833D58" w14:textId="25FABC30" w:rsidR="00957B01" w:rsidRPr="00A66B18" w:rsidRDefault="006978F3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</w:t>
                                    </w:r>
                                    <w:r w:rsidR="0075689A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/202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</w:p>
                                  <w:p w14:paraId="76D54BD5" w14:textId="411E95C1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2º de D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AM I</w:t>
                                    </w:r>
                                  </w:p>
                                  <w:p w14:paraId="6FCB15AC" w14:textId="77777777" w:rsidR="00957B01" w:rsidRPr="0041428F" w:rsidRDefault="00957B01" w:rsidP="00957B01">
                                    <w:pPr>
                                      <w:pStyle w:val="Informacindecontac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BAB437" w14:textId="77777777" w:rsidR="00957B01" w:rsidRDefault="00957B01" w:rsidP="00957B0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0B364" id="Gráfico 17" o:spid="_x0000_s1027" alt="Formas de énfasis curvas que crean en conjunto el diseño del encabezado" style="position:absolute;margin-left:-88.85pt;margin-top:-89.2pt;width:649.5pt;height:238.55pt;z-index:-25160294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">
                <v:shape id="Forma libre: Forma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549e39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600" w:firstRow="0" w:lastRow="0" w:firstColumn="0" w:lastColumn="0" w:noHBand="1" w:noVBand="1"/>
                          <w:tblDescription w:val="Tabla de diseño de encabezado"/>
                        </w:tblPr>
                        <w:tblGrid>
                          <w:gridCol w:w="12692"/>
                        </w:tblGrid>
                        <w:tr w:rsidR="00957B01" w:rsidRPr="0041428F" w14:paraId="7ED7F9DB" w14:textId="77777777" w:rsidTr="00957B01">
                          <w:trPr>
                            <w:trHeight w:val="270"/>
                          </w:trPr>
                          <w:tc>
                            <w:tcPr>
                              <w:tcW w:w="12692" w:type="dxa"/>
                            </w:tcPr>
                            <w:p w14:paraId="689031EB" w14:textId="77777777" w:rsidR="00957B01" w:rsidRPr="0041428F" w:rsidRDefault="00957B01" w:rsidP="00957B01">
                              <w:pPr>
                                <w:pStyle w:val="Informacindecontacto"/>
                                <w:ind w:left="794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957B01" w:rsidRPr="0041428F" w14:paraId="5D0B6BE2" w14:textId="77777777" w:rsidTr="00957B01">
                          <w:trPr>
                            <w:trHeight w:val="2691"/>
                          </w:trPr>
                          <w:tc>
                            <w:tcPr>
                              <w:tcW w:w="12692" w:type="dxa"/>
                              <w:vAlign w:val="bottom"/>
                            </w:tcPr>
                            <w:p w14:paraId="69A88662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673A7E9F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BCC21E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0E25BD7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0D104BD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5AB2CD31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CADD98B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893E64C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425812EA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4D262B6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2731738" w14:textId="1CB94E24" w:rsidR="00EB0E03" w:rsidRDefault="00EB0E03" w:rsidP="00957B01">
                              <w:pPr>
                                <w:pStyle w:val="Informacindecontacto"/>
                              </w:pPr>
                              <w:r>
                                <w:t xml:space="preserve">Diseño de </w:t>
                              </w:r>
                              <w:proofErr w:type="gramStart"/>
                              <w:r>
                                <w:t>Interfaces</w:t>
                              </w:r>
                              <w:r w:rsidR="0075689A">
                                <w:t xml:space="preserve"> :</w:t>
                              </w:r>
                              <w:proofErr w:type="gramEnd"/>
                              <w:r w:rsidR="0075689A">
                                <w:t xml:space="preserve"> D</w:t>
                              </w:r>
                              <w:r w:rsidR="0075689A" w:rsidRPr="0075689A">
                                <w:t xml:space="preserve">iego </w:t>
                              </w:r>
                              <w:r w:rsidR="0075689A">
                                <w:t>S</w:t>
                              </w:r>
                              <w:r w:rsidR="0075689A" w:rsidRPr="0075689A">
                                <w:t xml:space="preserve">antos </w:t>
                              </w:r>
                              <w:proofErr w:type="spellStart"/>
                              <w:r w:rsidR="0075689A">
                                <w:t>B</w:t>
                              </w:r>
                              <w:r w:rsidR="0075689A" w:rsidRPr="0075689A">
                                <w:t>ailon</w:t>
                              </w:r>
                              <w:proofErr w:type="spellEnd"/>
                            </w:p>
                            <w:p w14:paraId="18288501" w14:textId="67AA7C65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t>Leobardo Salvador Ríos Suárez</w:t>
                              </w:r>
                            </w:p>
                            <w:p w14:paraId="65833D58" w14:textId="25FABC30" w:rsidR="00957B01" w:rsidRPr="00A66B18" w:rsidRDefault="006978F3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</w:t>
                              </w:r>
                              <w:r w:rsidR="0075689A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/202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</w:p>
                            <w:p w14:paraId="76D54BD5" w14:textId="411E95C1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2º de D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AM I</w:t>
                              </w:r>
                            </w:p>
                            <w:p w14:paraId="6FCB15AC" w14:textId="77777777" w:rsidR="00957B01" w:rsidRPr="0041428F" w:rsidRDefault="00957B01" w:rsidP="00957B01">
                              <w:pPr>
                                <w:pStyle w:val="Informacindecontacto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12BAB437" w14:textId="77777777" w:rsidR="00957B01" w:rsidRDefault="00957B01" w:rsidP="00957B0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orma libre: Forma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  <v:fill color2="#93d07c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  <v:fill color2="#668926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20B03AD4" w14:textId="643F81F1" w:rsidR="00F9243B" w:rsidRDefault="00F9243B" w:rsidP="002E554F">
      <w:pPr>
        <w:spacing w:line="360" w:lineRule="auto"/>
        <w:ind w:left="0"/>
        <w:rPr>
          <w:color w:val="000000" w:themeColor="text1"/>
        </w:rPr>
      </w:pPr>
    </w:p>
    <w:p w14:paraId="1A8AD604" w14:textId="5C99EF5B" w:rsidR="00EB0E03" w:rsidRDefault="00EB0E03" w:rsidP="002E554F">
      <w:pPr>
        <w:spacing w:line="360" w:lineRule="auto"/>
        <w:ind w:left="0"/>
        <w:rPr>
          <w:rFonts w:ascii="Arial" w:hAnsi="Arial" w:cs="Arial"/>
          <w:b/>
          <w:bCs/>
          <w:sz w:val="56"/>
          <w:szCs w:val="48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-393506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1AD8" w14:textId="1B2CC692" w:rsidR="00356303" w:rsidRDefault="00356303" w:rsidP="002E554F">
          <w:pPr>
            <w:pStyle w:val="TtuloTDC"/>
            <w:spacing w:line="360" w:lineRule="auto"/>
          </w:pPr>
          <w:r>
            <w:t>Contenido</w:t>
          </w:r>
        </w:p>
        <w:p w14:paraId="4265DE82" w14:textId="06A8CE7D" w:rsidR="00491B85" w:rsidRDefault="00356303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8139" w:history="1">
            <w:r w:rsidR="00491B85"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Ejercicio 1.</w:t>
            </w:r>
            <w:r w:rsidR="00491B85">
              <w:rPr>
                <w:noProof/>
                <w:webHidden/>
              </w:rPr>
              <w:tab/>
            </w:r>
            <w:r w:rsidR="00491B85">
              <w:rPr>
                <w:noProof/>
                <w:webHidden/>
              </w:rPr>
              <w:fldChar w:fldCharType="begin"/>
            </w:r>
            <w:r w:rsidR="00491B85">
              <w:rPr>
                <w:noProof/>
                <w:webHidden/>
              </w:rPr>
              <w:instrText xml:space="preserve"> PAGEREF _Toc179548139 \h </w:instrText>
            </w:r>
            <w:r w:rsidR="00491B85">
              <w:rPr>
                <w:noProof/>
                <w:webHidden/>
              </w:rPr>
            </w:r>
            <w:r w:rsidR="00491B85">
              <w:rPr>
                <w:noProof/>
                <w:webHidden/>
              </w:rPr>
              <w:fldChar w:fldCharType="separate"/>
            </w:r>
            <w:r w:rsidR="00491B85">
              <w:rPr>
                <w:noProof/>
                <w:webHidden/>
              </w:rPr>
              <w:t>1</w:t>
            </w:r>
            <w:r w:rsidR="00491B85">
              <w:rPr>
                <w:noProof/>
                <w:webHidden/>
              </w:rPr>
              <w:fldChar w:fldCharType="end"/>
            </w:r>
          </w:hyperlink>
        </w:p>
        <w:p w14:paraId="5915EC74" w14:textId="62425E20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0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0611" w14:textId="3C54F75A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1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918B" w14:textId="01F70C8E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2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364" w14:textId="5DFEA102" w:rsidR="00491B85" w:rsidRDefault="00491B85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3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11A0" w14:textId="03D7FC3E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4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E8FD" w14:textId="66779568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5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FEC9" w14:textId="2810C854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6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3B6" w14:textId="05C74CCD" w:rsidR="00356303" w:rsidRDefault="00356303" w:rsidP="002E554F">
          <w:pPr>
            <w:spacing w:line="360" w:lineRule="auto"/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70ED8122" w14:textId="61CAAA17" w:rsidR="006978F3" w:rsidRPr="00D758DB" w:rsidRDefault="006978F3" w:rsidP="006978F3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0" w:name="_Toc159598901"/>
      <w:bookmarkStart w:id="1" w:name="_Toc179548139"/>
      <w:r w:rsidRPr="006978F3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14560" behindDoc="0" locked="0" layoutInCell="1" allowOverlap="1" wp14:anchorId="66EFC41B" wp14:editId="69676F87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896798" cy="1648055"/>
            <wp:effectExtent l="0" t="0" r="8890" b="9525"/>
            <wp:wrapTopAndBottom/>
            <wp:docPr id="144720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29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>Ejercicio 1</w:t>
      </w:r>
      <w:r w:rsidR="00547748" w:rsidRPr="00D758DB">
        <w:rPr>
          <w:rFonts w:ascii="Calibri" w:hAnsi="Calibri" w:cs="Calibri"/>
          <w:b/>
          <w:bCs/>
          <w:sz w:val="22"/>
          <w:szCs w:val="22"/>
        </w:rPr>
        <w:t>.</w:t>
      </w:r>
      <w:bookmarkEnd w:id="0"/>
      <w:bookmarkEnd w:id="1"/>
      <w:r w:rsidRPr="006978F3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B08FF0D" w14:textId="00E8106C" w:rsidR="006978F3" w:rsidRDefault="006978F3" w:rsidP="006978F3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5D788E52" w14:textId="1596D8AE" w:rsidR="006978F3" w:rsidRPr="003458FD" w:rsidRDefault="006978F3" w:rsidP="006978F3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2" w:name="_Toc179548140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2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4F8C730" w14:textId="64AEE9FA" w:rsidR="006978F3" w:rsidRDefault="001E20CF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1E20CF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67D4CC95" wp14:editId="25530B04">
            <wp:simplePos x="0" y="0"/>
            <wp:positionH relativeFrom="page">
              <wp:align>center</wp:align>
            </wp:positionH>
            <wp:positionV relativeFrom="paragraph">
              <wp:posOffset>431165</wp:posOffset>
            </wp:positionV>
            <wp:extent cx="3267075" cy="190500"/>
            <wp:effectExtent l="0" t="0" r="9525" b="0"/>
            <wp:wrapTopAndBottom/>
            <wp:docPr id="2070800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01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6978F3">
        <w:rPr>
          <w:rFonts w:ascii="Calibri" w:hAnsi="Calibri" w:cs="Calibri"/>
          <w:b/>
          <w:bCs/>
          <w:sz w:val="22"/>
          <w:szCs w:val="22"/>
        </w:rPr>
        <w:t>:</w:t>
      </w:r>
      <w:r w:rsidRPr="001E20CF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8656D48" w14:textId="339228E9" w:rsidR="001E20CF" w:rsidRDefault="001E20CF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7E1AC4A" w14:textId="7461FC92" w:rsidR="006978F3" w:rsidRDefault="005A173B" w:rsidP="0051022D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Borders y botones</w:t>
      </w:r>
      <w:r w:rsidR="006978F3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6978F3" w:rsidRPr="00356303">
        <w:rPr>
          <w:rFonts w:ascii="Calibri" w:hAnsi="Calibri" w:cs="Calibri"/>
          <w:sz w:val="22"/>
          <w:szCs w:val="22"/>
        </w:rPr>
        <w:t xml:space="preserve"> </w:t>
      </w:r>
    </w:p>
    <w:p w14:paraId="279B9C9A" w14:textId="497567E4" w:rsidR="006978F3" w:rsidRDefault="005A173B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utilizó el contenedor </w:t>
      </w:r>
      <w:proofErr w:type="spellStart"/>
      <w:r w:rsidRPr="005A173B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para los 4 elementos principales.</w:t>
      </w:r>
    </w:p>
    <w:p w14:paraId="4AEE0C3B" w14:textId="5C8C2F49" w:rsidR="005A173B" w:rsidRDefault="005A173B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Cada uno se distribuyó mediante la propiedad </w:t>
      </w:r>
      <w:proofErr w:type="spellStart"/>
      <w:proofErr w:type="gramStart"/>
      <w:r w:rsidRPr="005A173B">
        <w:rPr>
          <w:rFonts w:ascii="Calibri" w:hAnsi="Calibri" w:cs="Calibri"/>
          <w:b/>
          <w:bCs/>
          <w:sz w:val="22"/>
          <w:szCs w:val="22"/>
        </w:rPr>
        <w:t>Canvas</w:t>
      </w:r>
      <w:proofErr w:type="spellEnd"/>
      <w:r w:rsidRPr="005A173B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905AD0">
        <w:rPr>
          <w:rFonts w:ascii="Calibri" w:hAnsi="Calibri" w:cs="Calibri"/>
          <w:b/>
          <w:bCs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Pr="00905AD0">
        <w:rPr>
          <w:rFonts w:ascii="Calibri" w:hAnsi="Calibri" w:cs="Calibri"/>
          <w:b/>
          <w:bCs/>
          <w:sz w:val="22"/>
          <w:szCs w:val="22"/>
        </w:rPr>
        <w:t>top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right</w:t>
      </w:r>
      <w:proofErr w:type="spellEnd"/>
      <w:r w:rsidRPr="00905AD0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y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botton</w:t>
      </w:r>
      <w:proofErr w:type="spellEnd"/>
      <w:r>
        <w:rPr>
          <w:rFonts w:ascii="Calibri" w:hAnsi="Calibri" w:cs="Calibri"/>
          <w:sz w:val="22"/>
          <w:szCs w:val="22"/>
        </w:rPr>
        <w:t>) correspondientemente.</w:t>
      </w:r>
    </w:p>
    <w:p w14:paraId="026F1E10" w14:textId="7BEFABE4" w:rsidR="005A173B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Todos tiene una medida de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H</w:t>
      </w:r>
      <w:r w:rsidRPr="00905AD0">
        <w:rPr>
          <w:rFonts w:ascii="Calibri" w:hAnsi="Calibri" w:cs="Calibri"/>
          <w:b/>
          <w:bCs/>
          <w:sz w:val="22"/>
          <w:szCs w:val="22"/>
        </w:rPr>
        <w:t>eight</w:t>
      </w:r>
      <w:proofErr w:type="spellEnd"/>
      <w:r>
        <w:rPr>
          <w:rFonts w:ascii="Calibri" w:hAnsi="Calibri" w:cs="Calibri"/>
          <w:sz w:val="22"/>
          <w:szCs w:val="22"/>
        </w:rPr>
        <w:t xml:space="preserve"> 100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W</w:t>
      </w:r>
      <w:r w:rsidRPr="00905AD0">
        <w:rPr>
          <w:rFonts w:ascii="Calibri" w:hAnsi="Calibri" w:cs="Calibri"/>
          <w:b/>
          <w:bCs/>
          <w:sz w:val="22"/>
          <w:szCs w:val="22"/>
        </w:rPr>
        <w:t>idth</w:t>
      </w:r>
      <w:proofErr w:type="spellEnd"/>
      <w:r>
        <w:rPr>
          <w:rFonts w:ascii="Calibri" w:hAnsi="Calibri" w:cs="Calibri"/>
          <w:sz w:val="22"/>
          <w:szCs w:val="22"/>
        </w:rPr>
        <w:t xml:space="preserve"> 100.</w:t>
      </w:r>
    </w:p>
    <w:p w14:paraId="5539C434" w14:textId="0B61863E" w:rsidR="00905AD0" w:rsidRDefault="00905AD0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que el borde se note hay que agregar dos propiedades, </w:t>
      </w:r>
      <w:r w:rsidRPr="00905AD0"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que da el color del borde y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sz w:val="22"/>
          <w:szCs w:val="22"/>
        </w:rPr>
        <w:t xml:space="preserve"> que determina el grosor del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4015FB1" w14:textId="005D2907" w:rsidR="001272D1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los colores tome una captura de pantalla y con Paint y su inspector de color detecte el color utilizado.</w:t>
      </w:r>
    </w:p>
    <w:p w14:paraId="60972BBD" w14:textId="068AA498" w:rsidR="001272D1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="00D604B4">
        <w:rPr>
          <w:rFonts w:ascii="Calibri" w:hAnsi="Calibri" w:cs="Calibri"/>
          <w:sz w:val="22"/>
          <w:szCs w:val="22"/>
        </w:rPr>
        <w:t>Boton</w:t>
      </w:r>
      <w:r>
        <w:rPr>
          <w:rFonts w:ascii="Calibri" w:hAnsi="Calibri" w:cs="Calibri"/>
          <w:sz w:val="22"/>
          <w:szCs w:val="22"/>
        </w:rPr>
        <w:t xml:space="preserve"> rosa claro tiene 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de 20 en todos sus lados, el verde de 20 solo en </w:t>
      </w:r>
      <w:proofErr w:type="spellStart"/>
      <w:r>
        <w:rPr>
          <w:rFonts w:ascii="Calibri" w:hAnsi="Calibri" w:cs="Calibri"/>
          <w:sz w:val="22"/>
          <w:szCs w:val="22"/>
        </w:rPr>
        <w:t>left</w:t>
      </w:r>
      <w:proofErr w:type="spellEnd"/>
      <w:r w:rsidR="00905AD0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="00905AD0">
        <w:rPr>
          <w:rFonts w:ascii="Calibri" w:hAnsi="Calibri" w:cs="Calibri"/>
          <w:sz w:val="22"/>
          <w:szCs w:val="22"/>
        </w:rPr>
        <w:t>right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905AD0">
        <w:rPr>
          <w:rFonts w:ascii="Calibri" w:hAnsi="Calibri" w:cs="Calibri"/>
          <w:sz w:val="22"/>
          <w:szCs w:val="22"/>
        </w:rPr>
        <w:t xml:space="preserve">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05AD0">
        <w:rPr>
          <w:rFonts w:ascii="Calibri" w:hAnsi="Calibri" w:cs="Calibri"/>
          <w:sz w:val="22"/>
          <w:szCs w:val="22"/>
        </w:rPr>
        <w:t xml:space="preserve">20 </w:t>
      </w:r>
      <w:r>
        <w:rPr>
          <w:rFonts w:ascii="Calibri" w:hAnsi="Calibri" w:cs="Calibri"/>
          <w:sz w:val="22"/>
          <w:szCs w:val="22"/>
        </w:rPr>
        <w:t xml:space="preserve">en top y </w:t>
      </w:r>
      <w:proofErr w:type="spellStart"/>
      <w:r>
        <w:rPr>
          <w:rFonts w:ascii="Calibri" w:hAnsi="Calibri" w:cs="Calibri"/>
          <w:sz w:val="22"/>
          <w:szCs w:val="22"/>
        </w:rPr>
        <w:t>botton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05AD0">
        <w:rPr>
          <w:rFonts w:ascii="Calibri" w:hAnsi="Calibri" w:cs="Calibri"/>
          <w:sz w:val="22"/>
          <w:szCs w:val="22"/>
        </w:rPr>
        <w:t xml:space="preserve">para el rosa </w:t>
      </w:r>
      <w:r>
        <w:rPr>
          <w:rFonts w:ascii="Calibri" w:hAnsi="Calibri" w:cs="Calibri"/>
          <w:sz w:val="22"/>
          <w:szCs w:val="22"/>
        </w:rPr>
        <w:t xml:space="preserve">y por último el azul 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de 20</w:t>
      </w:r>
      <w:r w:rsidR="00905AD0">
        <w:rPr>
          <w:rFonts w:ascii="Calibri" w:hAnsi="Calibri" w:cs="Calibri"/>
          <w:sz w:val="22"/>
          <w:szCs w:val="22"/>
        </w:rPr>
        <w:t xml:space="preserve"> para todos sus lados</w:t>
      </w:r>
      <w:r>
        <w:rPr>
          <w:rFonts w:ascii="Calibri" w:hAnsi="Calibri" w:cs="Calibri"/>
          <w:sz w:val="22"/>
          <w:szCs w:val="22"/>
        </w:rPr>
        <w:t>.</w:t>
      </w:r>
      <w:r w:rsidR="00D604B4">
        <w:rPr>
          <w:rFonts w:ascii="Calibri" w:hAnsi="Calibri" w:cs="Calibri"/>
          <w:sz w:val="22"/>
          <w:szCs w:val="22"/>
        </w:rPr>
        <w:t xml:space="preserve"> Todos los botones les puse un </w:t>
      </w:r>
      <w:r w:rsidR="00D604B4">
        <w:rPr>
          <w:rFonts w:ascii="Calibri" w:hAnsi="Calibri" w:cs="Calibri"/>
          <w:b/>
          <w:bCs/>
          <w:sz w:val="22"/>
          <w:szCs w:val="22"/>
        </w:rPr>
        <w:t xml:space="preserve">BorderBrush </w:t>
      </w:r>
      <w:r w:rsidR="00F436AE">
        <w:rPr>
          <w:rFonts w:ascii="Calibri" w:hAnsi="Calibri" w:cs="Calibri"/>
          <w:sz w:val="22"/>
          <w:szCs w:val="22"/>
        </w:rPr>
        <w:t>azul.</w:t>
      </w:r>
    </w:p>
    <w:p w14:paraId="12A5D067" w14:textId="4AAEC5D4" w:rsidR="00F436AE" w:rsidRDefault="00F436AE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Como prop</w:t>
      </w:r>
      <w:r w:rsidR="0051022D">
        <w:rPr>
          <w:rFonts w:ascii="Calibri" w:hAnsi="Calibri" w:cs="Calibri"/>
          <w:sz w:val="22"/>
          <w:szCs w:val="22"/>
        </w:rPr>
        <w:t xml:space="preserve">iedad de la etiqueta </w:t>
      </w:r>
      <w:proofErr w:type="spellStart"/>
      <w:r w:rsidR="0051022D">
        <w:rPr>
          <w:rFonts w:ascii="Calibri" w:hAnsi="Calibri" w:cs="Calibri"/>
          <w:sz w:val="22"/>
          <w:szCs w:val="22"/>
        </w:rPr>
        <w:t>Button</w:t>
      </w:r>
      <w:proofErr w:type="spellEnd"/>
      <w:r w:rsidR="0051022D">
        <w:rPr>
          <w:rFonts w:ascii="Calibri" w:hAnsi="Calibri" w:cs="Calibri"/>
          <w:sz w:val="22"/>
          <w:szCs w:val="22"/>
        </w:rPr>
        <w:t xml:space="preserve"> utilice </w:t>
      </w:r>
      <w:r w:rsidR="0051022D" w:rsidRPr="0051022D">
        <w:rPr>
          <w:rFonts w:ascii="Calibri" w:hAnsi="Calibri" w:cs="Calibri"/>
          <w:b/>
          <w:bCs/>
          <w:sz w:val="22"/>
          <w:szCs w:val="22"/>
        </w:rPr>
        <w:t>Conte</w:t>
      </w:r>
      <w:r w:rsidR="0051022D">
        <w:rPr>
          <w:rFonts w:ascii="Calibri" w:hAnsi="Calibri" w:cs="Calibri"/>
          <w:b/>
          <w:bCs/>
          <w:sz w:val="22"/>
          <w:szCs w:val="22"/>
        </w:rPr>
        <w:t>n</w:t>
      </w:r>
      <w:r w:rsidR="0051022D" w:rsidRPr="0051022D">
        <w:rPr>
          <w:rFonts w:ascii="Calibri" w:hAnsi="Calibri" w:cs="Calibri"/>
          <w:b/>
          <w:bCs/>
          <w:sz w:val="22"/>
          <w:szCs w:val="22"/>
        </w:rPr>
        <w:t>t</w:t>
      </w:r>
      <w:r w:rsidR="005102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1022D" w:rsidRPr="0051022D">
        <w:rPr>
          <w:rFonts w:ascii="Calibri" w:hAnsi="Calibri" w:cs="Calibri"/>
          <w:sz w:val="22"/>
          <w:szCs w:val="22"/>
        </w:rPr>
        <w:t>para darle texto al boton</w:t>
      </w:r>
      <w:r w:rsidR="0051022D">
        <w:rPr>
          <w:rFonts w:ascii="Calibri" w:hAnsi="Calibri" w:cs="Calibri"/>
          <w:sz w:val="22"/>
          <w:szCs w:val="22"/>
        </w:rPr>
        <w:t>.</w:t>
      </w:r>
    </w:p>
    <w:p w14:paraId="0D149E11" w14:textId="2EAB87CF" w:rsidR="00D604B4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que contenedores</w:t>
      </w:r>
      <w:r w:rsidR="00F436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436AE" w:rsidRPr="00F436AE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="00F436AE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="00F436AE">
        <w:rPr>
          <w:rFonts w:ascii="Calibri" w:hAnsi="Calibri" w:cs="Calibri"/>
          <w:b/>
          <w:bCs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tenían una sombra</w:t>
      </w:r>
      <w:r w:rsidR="00905AD0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por lo que investigue y encontré </w:t>
      </w:r>
      <w:r w:rsidR="00905AD0">
        <w:rPr>
          <w:rFonts w:ascii="Calibri" w:hAnsi="Calibri" w:cs="Calibri"/>
          <w:sz w:val="22"/>
          <w:szCs w:val="22"/>
        </w:rPr>
        <w:t>la etiqueta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Border.Effect</w:t>
      </w:r>
      <w:proofErr w:type="spellEnd"/>
      <w:r w:rsidR="00F436A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436AE">
        <w:rPr>
          <w:rFonts w:ascii="Calibri" w:hAnsi="Calibri" w:cs="Calibri"/>
          <w:sz w:val="22"/>
          <w:szCs w:val="22"/>
        </w:rPr>
        <w:t>y</w:t>
      </w:r>
      <w:r w:rsidR="00F436AE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F436AE">
        <w:rPr>
          <w:rFonts w:ascii="Calibri" w:hAnsi="Calibri" w:cs="Calibri"/>
          <w:b/>
          <w:bCs/>
          <w:sz w:val="22"/>
          <w:szCs w:val="22"/>
        </w:rPr>
        <w:t>Button.Effect</w:t>
      </w:r>
      <w:proofErr w:type="spellEnd"/>
      <w:r w:rsidR="00F436AE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que se coloca dentro de la etiqueta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B</w:t>
      </w:r>
      <w:r w:rsidRPr="00905AD0">
        <w:rPr>
          <w:rFonts w:ascii="Calibri" w:hAnsi="Calibri" w:cs="Calibri"/>
          <w:b/>
          <w:bCs/>
          <w:sz w:val="22"/>
          <w:szCs w:val="22"/>
        </w:rPr>
        <w:t>order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="00F436AE">
        <w:rPr>
          <w:rFonts w:ascii="Calibri" w:hAnsi="Calibri" w:cs="Calibri"/>
          <w:b/>
          <w:bCs/>
          <w:sz w:val="22"/>
          <w:szCs w:val="22"/>
        </w:rPr>
        <w:t>.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Ef</w:t>
      </w:r>
      <w:r w:rsidR="00F436AE">
        <w:rPr>
          <w:rFonts w:ascii="Calibri" w:hAnsi="Calibri" w:cs="Calibri"/>
          <w:b/>
          <w:bCs/>
          <w:sz w:val="22"/>
          <w:szCs w:val="22"/>
        </w:rPr>
        <w:t>f</w:t>
      </w:r>
      <w:r w:rsidRPr="00905AD0">
        <w:rPr>
          <w:rFonts w:ascii="Calibri" w:hAnsi="Calibri" w:cs="Calibri"/>
          <w:b/>
          <w:bCs/>
          <w:sz w:val="22"/>
          <w:szCs w:val="22"/>
        </w:rPr>
        <w:t>ect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tiene una propiedad llamada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>
        <w:rPr>
          <w:rFonts w:ascii="Calibri" w:hAnsi="Calibri" w:cs="Calibri"/>
          <w:sz w:val="22"/>
          <w:szCs w:val="22"/>
        </w:rPr>
        <w:t xml:space="preserve"> que permite agregar la sombre al contenedor</w:t>
      </w:r>
      <w:r w:rsidR="00905AD0">
        <w:rPr>
          <w:rFonts w:ascii="Calibri" w:hAnsi="Calibri" w:cs="Calibri"/>
          <w:sz w:val="22"/>
          <w:szCs w:val="22"/>
        </w:rPr>
        <w:t xml:space="preserve">. Como último agregué el color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LightGray</w:t>
      </w:r>
      <w:proofErr w:type="spellEnd"/>
      <w:r w:rsidR="00905AD0">
        <w:rPr>
          <w:rFonts w:ascii="Calibri" w:hAnsi="Calibri" w:cs="Calibri"/>
          <w:sz w:val="22"/>
          <w:szCs w:val="22"/>
        </w:rPr>
        <w:t xml:space="preserve"> para que diera el efecto </w:t>
      </w:r>
      <w:r w:rsidR="00F436AE">
        <w:rPr>
          <w:rFonts w:ascii="Calibri" w:hAnsi="Calibri" w:cs="Calibri"/>
          <w:sz w:val="22"/>
          <w:szCs w:val="22"/>
        </w:rPr>
        <w:t>mas suave y</w:t>
      </w:r>
      <w:r w:rsidR="0051022D">
        <w:rPr>
          <w:rFonts w:ascii="Calibri" w:hAnsi="Calibri" w:cs="Calibri"/>
          <w:sz w:val="22"/>
          <w:szCs w:val="22"/>
        </w:rPr>
        <w:t xml:space="preserve"> el los botones utilice una propiedad llamada </w:t>
      </w:r>
      <w:proofErr w:type="spellStart"/>
      <w:r w:rsidR="0051022D" w:rsidRPr="0051022D">
        <w:rPr>
          <w:rFonts w:ascii="Calibri" w:hAnsi="Calibri" w:cs="Calibri"/>
          <w:b/>
          <w:bCs/>
          <w:sz w:val="22"/>
          <w:szCs w:val="22"/>
        </w:rPr>
        <w:t>ShadowDepth</w:t>
      </w:r>
      <w:proofErr w:type="spellEnd"/>
      <w:r w:rsidR="0051022D" w:rsidRPr="005102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1022D" w:rsidRPr="0051022D">
        <w:rPr>
          <w:rFonts w:ascii="Calibri" w:hAnsi="Calibri" w:cs="Calibri"/>
          <w:sz w:val="22"/>
          <w:szCs w:val="22"/>
        </w:rPr>
        <w:t>especifica la distancia entre el objeto al que se aplica el efecto de sombra y la sombra proyectada. Esta propiedad determina qué tan lejos está la sombra del objeto en relación a su posición, lo que afecta la percepción de profundidad.</w:t>
      </w:r>
    </w:p>
    <w:p w14:paraId="7BDDD309" w14:textId="42242DD9" w:rsidR="0043251E" w:rsidRDefault="0043251E" w:rsidP="0043251E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25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 wp14:anchorId="502A6AF2" wp14:editId="00FFBE45">
            <wp:simplePos x="0" y="0"/>
            <wp:positionH relativeFrom="margin">
              <wp:align>right</wp:align>
            </wp:positionH>
            <wp:positionV relativeFrom="paragraph">
              <wp:posOffset>271249</wp:posOffset>
            </wp:positionV>
            <wp:extent cx="5975985" cy="1313180"/>
            <wp:effectExtent l="0" t="0" r="5715" b="1270"/>
            <wp:wrapTopAndBottom/>
            <wp:docPr id="1446311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12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F54B8" w14:textId="74B796E1" w:rsidR="0043251E" w:rsidRPr="0051022D" w:rsidRDefault="0043251E" w:rsidP="0043251E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69D72BD" w14:textId="3297C321" w:rsidR="001E20CF" w:rsidRPr="003458FD" w:rsidRDefault="001E20CF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3" w:name="_Toc179548141"/>
      <w:r>
        <w:rPr>
          <w:rFonts w:ascii="Calibri" w:hAnsi="Calibri" w:cs="Calibri"/>
          <w:b/>
          <w:bCs/>
          <w:sz w:val="22"/>
          <w:szCs w:val="22"/>
        </w:rPr>
        <w:t>Webgrafía</w:t>
      </w:r>
      <w:bookmarkEnd w:id="3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3C9B6093" w14:textId="3C83A69A" w:rsidR="001E20CF" w:rsidRDefault="00375CBB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5" w:history="1">
        <w:r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https://learn.microsoft.com/es-es/dotnet/api/system.windows.controls.border?view=windowsdesktop-8.0</w:t>
        </w:r>
      </w:hyperlink>
    </w:p>
    <w:p w14:paraId="7881DD4E" w14:textId="0D2C47EE" w:rsidR="00375CBB" w:rsidRDefault="006761CB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6" w:history="1">
        <w:r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https://es.stackoverflow.com/questions/99022/como-lograr-efecto-de-sombra-en-wpf</w:t>
        </w:r>
      </w:hyperlink>
    </w:p>
    <w:p w14:paraId="1506ACE3" w14:textId="02ED620B" w:rsidR="006761CB" w:rsidRDefault="0051022D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7" w:history="1">
        <w:r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https://chatgpt.com</w:t>
        </w:r>
      </w:hyperlink>
    </w:p>
    <w:p w14:paraId="455A408A" w14:textId="77777777" w:rsidR="0051022D" w:rsidRDefault="0051022D" w:rsidP="0051022D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693B216" w14:textId="77777777" w:rsidR="0051022D" w:rsidRPr="003458FD" w:rsidRDefault="0051022D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4" w:name="_Toc179548142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4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750171F" w14:textId="21EBA31E" w:rsidR="0051022D" w:rsidRPr="00436E40" w:rsidRDefault="00436E40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Si agrandamos la ventana, los bordes deberían seguir siempre a la misma distancia de la “paredes” de la ventana. Y si la h</w:t>
      </w:r>
      <w:r>
        <w:rPr>
          <w:rFonts w:ascii="Calibri" w:hAnsi="Calibri" w:cs="Calibri"/>
          <w:sz w:val="22"/>
          <w:szCs w:val="22"/>
        </w:rPr>
        <w:t>a</w:t>
      </w:r>
      <w:r w:rsidRPr="00436E40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e</w:t>
      </w:r>
      <w:r w:rsidRPr="00436E40">
        <w:rPr>
          <w:rFonts w:ascii="Calibri" w:hAnsi="Calibri" w:cs="Calibri"/>
          <w:sz w:val="22"/>
          <w:szCs w:val="22"/>
        </w:rPr>
        <w:t>mos m</w:t>
      </w:r>
      <w:r>
        <w:rPr>
          <w:rFonts w:ascii="Calibri" w:hAnsi="Calibri" w:cs="Calibri"/>
          <w:sz w:val="22"/>
          <w:szCs w:val="22"/>
        </w:rPr>
        <w:t>á</w:t>
      </w:r>
      <w:r w:rsidRPr="00436E40">
        <w:rPr>
          <w:rFonts w:ascii="Calibri" w:hAnsi="Calibri" w:cs="Calibri"/>
          <w:sz w:val="22"/>
          <w:szCs w:val="22"/>
        </w:rPr>
        <w:t>s pequeña, unos se pondrán encima de otro.</w:t>
      </w:r>
      <w:r w:rsidRPr="00436E40">
        <w:rPr>
          <w:rFonts w:ascii="Calibri" w:hAnsi="Calibri" w:cs="Calibri"/>
          <w:sz w:val="22"/>
          <w:szCs w:val="22"/>
        </w:rPr>
        <w:br/>
      </w:r>
    </w:p>
    <w:p w14:paraId="243B5AD4" w14:textId="69F869A6" w:rsidR="00436E40" w:rsidRPr="00436E40" w:rsidRDefault="00436E40" w:rsidP="00436E4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¿Cuál se pone encima de cuál y por qué?</w:t>
      </w:r>
    </w:p>
    <w:p w14:paraId="05CF33A1" w14:textId="17AF4C8C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436E40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8656" behindDoc="0" locked="0" layoutInCell="1" allowOverlap="1" wp14:anchorId="320DD7F9" wp14:editId="0A30DACF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2552700" cy="1826289"/>
            <wp:effectExtent l="0" t="0" r="0" b="2540"/>
            <wp:wrapTopAndBottom/>
            <wp:docPr id="39124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35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 xml:space="preserve">Si se agranda la ventana los elementos no se separan del posicionamiento que se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les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dio con respecto a la ventana.</w:t>
      </w:r>
    </w:p>
    <w:p w14:paraId="404FDF01" w14:textId="3197629F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2708A65" w14:textId="0E71B92A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436E40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15A1435" wp14:editId="3BD94066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2419688" cy="2734057"/>
            <wp:effectExtent l="0" t="0" r="0" b="9525"/>
            <wp:wrapTopAndBottom/>
            <wp:docPr id="1346380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04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 xml:space="preserve">Si la hacemos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pequeña los elementos se superponen uno encima de otro siendo el último elemento agregado que aparece primero.</w:t>
      </w:r>
    </w:p>
    <w:p w14:paraId="2BB6D284" w14:textId="10F126FF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4A488A8" w14:textId="3544A8BA" w:rsidR="00D96A71" w:rsidRPr="00D758DB" w:rsidRDefault="00436E40" w:rsidP="002E554F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5" w:name="_Toc179548143"/>
      <w:r w:rsidRPr="00436E40">
        <w:rPr>
          <w:rFonts w:ascii="Calibri" w:eastAsiaTheme="minorHAnsi" w:hAnsi="Calibri" w:cs="Calibri"/>
          <w:noProof/>
          <w:color w:val="595959" w:themeColor="text1" w:themeTint="A6"/>
          <w:sz w:val="22"/>
          <w:szCs w:val="22"/>
        </w:rPr>
        <w:lastRenderedPageBreak/>
        <w:drawing>
          <wp:anchor distT="0" distB="0" distL="114300" distR="114300" simplePos="0" relativeHeight="251719680" behindDoc="0" locked="0" layoutInCell="1" allowOverlap="1" wp14:anchorId="55BD651D" wp14:editId="2609AAA2">
            <wp:simplePos x="0" y="0"/>
            <wp:positionH relativeFrom="page">
              <wp:align>center</wp:align>
            </wp:positionH>
            <wp:positionV relativeFrom="paragraph">
              <wp:posOffset>284480</wp:posOffset>
            </wp:positionV>
            <wp:extent cx="4344006" cy="1257475"/>
            <wp:effectExtent l="0" t="0" r="0" b="0"/>
            <wp:wrapTopAndBottom/>
            <wp:docPr id="1232360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02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8F3">
        <w:rPr>
          <w:rFonts w:ascii="Calibri" w:hAnsi="Calibri" w:cs="Calibri"/>
          <w:b/>
          <w:bCs/>
          <w:sz w:val="22"/>
          <w:szCs w:val="22"/>
        </w:rPr>
        <w:t>Ejercicio 2</w:t>
      </w:r>
      <w:bookmarkEnd w:id="5"/>
    </w:p>
    <w:p w14:paraId="23E758BB" w14:textId="6A937036" w:rsidR="00D96A71" w:rsidRPr="003458FD" w:rsidRDefault="006978F3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6" w:name="_Toc179548144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6"/>
    </w:p>
    <w:p w14:paraId="309FB785" w14:textId="075FEBC0" w:rsidR="00695681" w:rsidRDefault="00947ABF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947ABF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 wp14:anchorId="6B09AE1D" wp14:editId="05E3DBC0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2438740" cy="171474"/>
            <wp:effectExtent l="0" t="0" r="0" b="0"/>
            <wp:wrapTopAndBottom/>
            <wp:docPr id="58260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70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E40"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A90FAA">
        <w:rPr>
          <w:rFonts w:ascii="Calibri" w:hAnsi="Calibri" w:cs="Calibri"/>
          <w:b/>
          <w:bCs/>
          <w:sz w:val="22"/>
          <w:szCs w:val="22"/>
        </w:rPr>
        <w:t>:</w:t>
      </w:r>
    </w:p>
    <w:p w14:paraId="48B353E4" w14:textId="446C3CA9" w:rsidR="003E6645" w:rsidRDefault="00947ABF" w:rsidP="002E554F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947A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36E40"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 w:rsidR="00D96A71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D96A71" w:rsidRPr="00356303">
        <w:rPr>
          <w:rFonts w:ascii="Calibri" w:hAnsi="Calibri" w:cs="Calibri"/>
          <w:sz w:val="22"/>
          <w:szCs w:val="22"/>
        </w:rPr>
        <w:t xml:space="preserve"> </w:t>
      </w:r>
    </w:p>
    <w:p w14:paraId="1AF8E128" w14:textId="24D803A1" w:rsidR="00D96A71" w:rsidRDefault="004969FD" w:rsidP="002E554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1BE76E63" wp14:editId="0E0FFCCD">
            <wp:simplePos x="0" y="0"/>
            <wp:positionH relativeFrom="margin">
              <wp:align>center</wp:align>
            </wp:positionH>
            <wp:positionV relativeFrom="paragraph">
              <wp:posOffset>595122</wp:posOffset>
            </wp:positionV>
            <wp:extent cx="3048425" cy="161948"/>
            <wp:effectExtent l="0" t="0" r="0" b="9525"/>
            <wp:wrapTopAndBottom/>
            <wp:docPr id="14928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23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ADE">
        <w:rPr>
          <w:rFonts w:ascii="Calibri" w:hAnsi="Calibri" w:cs="Calibri"/>
          <w:sz w:val="22"/>
          <w:szCs w:val="22"/>
        </w:rPr>
        <w:t xml:space="preserve">Coloque el </w:t>
      </w:r>
      <w:proofErr w:type="spellStart"/>
      <w:r w:rsidR="00107ADE" w:rsidRPr="00107ADE"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 w:rsidR="00107ADE">
        <w:rPr>
          <w:rFonts w:ascii="Calibri" w:hAnsi="Calibri" w:cs="Calibri"/>
          <w:sz w:val="22"/>
          <w:szCs w:val="22"/>
        </w:rPr>
        <w:t xml:space="preserve"> con la propiedad </w:t>
      </w:r>
      <w:proofErr w:type="spellStart"/>
      <w:r w:rsidR="00107ADE" w:rsidRPr="00107ADE">
        <w:rPr>
          <w:rFonts w:ascii="Calibri" w:hAnsi="Calibri" w:cs="Calibri"/>
          <w:b/>
          <w:bCs/>
          <w:sz w:val="22"/>
          <w:szCs w:val="22"/>
        </w:rPr>
        <w:t>LastChildFill</w:t>
      </w:r>
      <w:proofErr w:type="spellEnd"/>
      <w:r w:rsidR="00107ADE">
        <w:rPr>
          <w:rFonts w:ascii="Calibri" w:hAnsi="Calibri" w:cs="Calibri"/>
          <w:sz w:val="22"/>
          <w:szCs w:val="22"/>
        </w:rPr>
        <w:t xml:space="preserve"> en </w:t>
      </w:r>
      <w:r w:rsidR="00014B5C">
        <w:rPr>
          <w:rFonts w:ascii="Calibri" w:hAnsi="Calibri" w:cs="Calibri"/>
          <w:sz w:val="22"/>
          <w:szCs w:val="22"/>
        </w:rPr>
        <w:t>true</w:t>
      </w:r>
      <w:r w:rsidR="00107ADE">
        <w:rPr>
          <w:rFonts w:ascii="Calibri" w:hAnsi="Calibri" w:cs="Calibri"/>
          <w:sz w:val="22"/>
          <w:szCs w:val="22"/>
        </w:rPr>
        <w:t xml:space="preserve"> para que el último elemento ocupe todo el espacio disponible y se situé donde toca.</w:t>
      </w:r>
    </w:p>
    <w:p w14:paraId="4275A8B5" w14:textId="5104164A" w:rsidR="00107ADE" w:rsidRDefault="00107ADE" w:rsidP="002E554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color lo saque apoyándome de </w:t>
      </w:r>
      <w:r w:rsidRPr="00752ADE">
        <w:rPr>
          <w:rFonts w:ascii="Calibri" w:hAnsi="Calibri" w:cs="Calibri"/>
          <w:b/>
          <w:bCs/>
          <w:sz w:val="22"/>
          <w:szCs w:val="22"/>
        </w:rPr>
        <w:t>Paint</w:t>
      </w:r>
      <w:r>
        <w:rPr>
          <w:rFonts w:ascii="Calibri" w:hAnsi="Calibri" w:cs="Calibri"/>
          <w:sz w:val="22"/>
          <w:szCs w:val="22"/>
        </w:rPr>
        <w:t>.</w:t>
      </w:r>
    </w:p>
    <w:p w14:paraId="47BE8F8A" w14:textId="2FCF8F54" w:rsidR="00107ADE" w:rsidRPr="00107ADE" w:rsidRDefault="00107ADE" w:rsidP="00107ADE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</w:t>
      </w:r>
      <w:r w:rsidR="00752ADE">
        <w:rPr>
          <w:rFonts w:ascii="Calibri" w:hAnsi="Calibri" w:cs="Calibri"/>
          <w:b/>
          <w:bCs/>
          <w:sz w:val="22"/>
          <w:szCs w:val="22"/>
        </w:rPr>
        <w:t>s</w:t>
      </w:r>
      <w:r w:rsidRPr="00107ADE">
        <w:rPr>
          <w:rFonts w:ascii="Calibri" w:hAnsi="Calibri" w:cs="Calibri"/>
          <w:b/>
          <w:bCs/>
          <w:sz w:val="22"/>
          <w:szCs w:val="22"/>
        </w:rPr>
        <w:t>:</w:t>
      </w:r>
    </w:p>
    <w:p w14:paraId="129ED73F" w14:textId="4DE51AA3" w:rsidR="00752ADE" w:rsidRDefault="00752ADE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Paro poder escribir en los</w:t>
      </w:r>
      <w:r w:rsidR="00014B5C">
        <w:rPr>
          <w:rFonts w:ascii="Calibri" w:hAnsi="Calibri" w:cs="Calibri"/>
          <w:sz w:val="22"/>
          <w:szCs w:val="22"/>
        </w:rPr>
        <w:t xml:space="preserve"> dentro de los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borders</w:t>
      </w:r>
      <w:proofErr w:type="spellEnd"/>
      <w:r>
        <w:rPr>
          <w:rFonts w:ascii="Calibri" w:hAnsi="Calibri" w:cs="Calibri"/>
          <w:sz w:val="22"/>
          <w:szCs w:val="22"/>
        </w:rPr>
        <w:t xml:space="preserve"> utilice un </w:t>
      </w:r>
      <w:proofErr w:type="spellStart"/>
      <w:r w:rsidRPr="00752ADE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para texto simple estático</w:t>
      </w:r>
      <w:r>
        <w:rPr>
          <w:rFonts w:ascii="Calibri" w:hAnsi="Calibri" w:cs="Calibri"/>
          <w:sz w:val="22"/>
          <w:szCs w:val="22"/>
        </w:rPr>
        <w:t>.</w:t>
      </w:r>
    </w:p>
    <w:p w14:paraId="405A6627" w14:textId="77777777" w:rsidR="00014B5C" w:rsidRDefault="00752ADE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Top 1</w:t>
      </w:r>
      <w:r>
        <w:rPr>
          <w:rFonts w:ascii="Calibri" w:hAnsi="Calibri" w:cs="Calibri"/>
          <w:sz w:val="22"/>
          <w:szCs w:val="22"/>
        </w:rPr>
        <w:t xml:space="preserve"> tiene la</w:t>
      </w:r>
      <w:r w:rsidR="00014B5C">
        <w:rPr>
          <w:rFonts w:ascii="Calibri" w:hAnsi="Calibri" w:cs="Calibri"/>
          <w:sz w:val="22"/>
          <w:szCs w:val="22"/>
        </w:rPr>
        <w:t>s siguites propiedades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04E4DD7" w14:textId="264527F9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=”Top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”</w:t>
      </w:r>
      <w:r w:rsidR="00014B5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14B5C">
        <w:rPr>
          <w:rFonts w:ascii="Calibri" w:hAnsi="Calibri" w:cs="Calibri"/>
          <w:sz w:val="22"/>
          <w:szCs w:val="22"/>
        </w:rPr>
        <w:t xml:space="preserve">anclándolo arriba del </w:t>
      </w:r>
      <w:proofErr w:type="spellStart"/>
      <w:r w:rsidR="00014B5C">
        <w:rPr>
          <w:rFonts w:ascii="Calibri" w:hAnsi="Calibri" w:cs="Calibri"/>
          <w:sz w:val="22"/>
          <w:szCs w:val="22"/>
        </w:rPr>
        <w:t>DockPanel</w:t>
      </w:r>
      <w:proofErr w:type="spellEnd"/>
      <w:r w:rsidR="00014B5C">
        <w:rPr>
          <w:rFonts w:ascii="Calibri" w:hAnsi="Calibri" w:cs="Calibri"/>
          <w:sz w:val="22"/>
          <w:szCs w:val="22"/>
        </w:rPr>
        <w:t>.</w:t>
      </w:r>
    </w:p>
    <w:p w14:paraId="5A0C7715" w14:textId="1FD82AFA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</w:t>
      </w:r>
      <w:r w:rsidR="00014B5C">
        <w:rPr>
          <w:rFonts w:ascii="Calibri" w:hAnsi="Calibri" w:cs="Calibri"/>
          <w:sz w:val="22"/>
          <w:szCs w:val="22"/>
        </w:rPr>
        <w:t>.</w:t>
      </w:r>
    </w:p>
    <w:p w14:paraId="6E38B3DB" w14:textId="42F5730A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</w:t>
      </w:r>
      <w:r w:rsidR="00645DA9">
        <w:rPr>
          <w:rFonts w:ascii="Calibri" w:hAnsi="Calibri" w:cs="Calibri"/>
          <w:sz w:val="22"/>
          <w:szCs w:val="22"/>
        </w:rPr>
        <w:t>3</w:t>
      </w:r>
      <w:r w:rsidR="00014B5C">
        <w:rPr>
          <w:rFonts w:ascii="Calibri" w:hAnsi="Calibri" w:cs="Calibri"/>
          <w:sz w:val="22"/>
          <w:szCs w:val="22"/>
        </w:rPr>
        <w:t>.</w:t>
      </w:r>
    </w:p>
    <w:p w14:paraId="58D4936F" w14:textId="65F08297" w:rsidR="00010FC9" w:rsidRPr="00014B5C" w:rsidRDefault="00010FC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6191F59" w14:textId="010FB816" w:rsidR="00014B5C" w:rsidRP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</w:t>
      </w:r>
      <w:r w:rsidR="00010FC9">
        <w:rPr>
          <w:rFonts w:ascii="Calibri" w:hAnsi="Calibri" w:cs="Calibri"/>
          <w:sz w:val="22"/>
          <w:szCs w:val="22"/>
        </w:rPr>
        <w:t>azul</w:t>
      </w:r>
      <w:r w:rsidR="00014B5C" w:rsidRPr="00014B5C">
        <w:rPr>
          <w:rFonts w:ascii="Calibri" w:hAnsi="Calibri" w:cs="Calibri"/>
          <w:sz w:val="22"/>
          <w:szCs w:val="22"/>
        </w:rPr>
        <w:t>.</w:t>
      </w:r>
    </w:p>
    <w:p w14:paraId="69D538E0" w14:textId="77777777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>.</w:t>
      </w:r>
      <w:r w:rsidR="009A314B">
        <w:rPr>
          <w:rFonts w:ascii="Calibri" w:hAnsi="Calibri" w:cs="Calibri"/>
          <w:sz w:val="22"/>
          <w:szCs w:val="22"/>
        </w:rPr>
        <w:t xml:space="preserve"> </w:t>
      </w:r>
    </w:p>
    <w:p w14:paraId="27EAA2EE" w14:textId="1909F887" w:rsidR="00752ADE" w:rsidRDefault="009A314B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="00014B5C" w:rsidRPr="00014B5C">
        <w:rPr>
          <w:rFonts w:ascii="Calibri" w:hAnsi="Calibri" w:cs="Calibri"/>
          <w:b/>
          <w:bCs/>
          <w:sz w:val="22"/>
          <w:szCs w:val="22"/>
        </w:rPr>
        <w:t>T</w:t>
      </w:r>
      <w:r w:rsidRPr="00014B5C">
        <w:rPr>
          <w:rFonts w:ascii="Calibri" w:hAnsi="Calibri" w:cs="Calibri"/>
          <w:b/>
          <w:bCs/>
          <w:sz w:val="22"/>
          <w:szCs w:val="22"/>
        </w:rPr>
        <w:t>ext Block</w:t>
      </w:r>
      <w:r>
        <w:rPr>
          <w:rFonts w:ascii="Calibri" w:hAnsi="Calibri" w:cs="Calibri"/>
          <w:sz w:val="22"/>
          <w:szCs w:val="22"/>
        </w:rPr>
        <w:t xml:space="preserve"> </w:t>
      </w:r>
      <w:r w:rsidR="00010FC9">
        <w:rPr>
          <w:rFonts w:ascii="Calibri" w:hAnsi="Calibri" w:cs="Calibri"/>
          <w:sz w:val="22"/>
          <w:szCs w:val="22"/>
        </w:rPr>
        <w:t>q</w:t>
      </w:r>
      <w:r w:rsidR="00014B5C">
        <w:rPr>
          <w:rFonts w:ascii="Calibri" w:hAnsi="Calibri" w:cs="Calibri"/>
          <w:sz w:val="22"/>
          <w:szCs w:val="22"/>
        </w:rPr>
        <w:t xml:space="preserve">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Top 1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 y un</w:t>
      </w:r>
      <w:r w:rsidR="00DB756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DB7569"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 w:rsidR="00DB756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B7569" w:rsidRPr="00DB7569">
        <w:rPr>
          <w:rFonts w:ascii="Calibri" w:hAnsi="Calibri" w:cs="Calibri"/>
          <w:sz w:val="22"/>
          <w:szCs w:val="22"/>
        </w:rPr>
        <w:t>de 10</w:t>
      </w:r>
      <w:r w:rsidR="00DB7569">
        <w:rPr>
          <w:rFonts w:ascii="Calibri" w:hAnsi="Calibri" w:cs="Calibri"/>
          <w:sz w:val="22"/>
          <w:szCs w:val="22"/>
        </w:rPr>
        <w:t xml:space="preserve"> solo en Top y </w:t>
      </w:r>
      <w:proofErr w:type="spellStart"/>
      <w:r w:rsidR="00DB7569">
        <w:rPr>
          <w:rFonts w:ascii="Calibri" w:hAnsi="Calibri" w:cs="Calibri"/>
          <w:sz w:val="22"/>
          <w:szCs w:val="22"/>
        </w:rPr>
        <w:t>Left</w:t>
      </w:r>
      <w:proofErr w:type="spellEnd"/>
      <w:r w:rsidR="00010FC9">
        <w:rPr>
          <w:rFonts w:ascii="Calibri" w:hAnsi="Calibri" w:cs="Calibri"/>
          <w:sz w:val="22"/>
          <w:szCs w:val="22"/>
        </w:rPr>
        <w:t>,</w:t>
      </w:r>
      <w:r w:rsidR="00DB7569">
        <w:rPr>
          <w:rFonts w:ascii="Calibri" w:hAnsi="Calibri" w:cs="Calibri"/>
          <w:sz w:val="22"/>
          <w:szCs w:val="22"/>
        </w:rPr>
        <w:t xml:space="preserve"> el alineamiento Horizontal por defecto es </w:t>
      </w:r>
      <w:proofErr w:type="spellStart"/>
      <w:r w:rsidR="00DB7569">
        <w:rPr>
          <w:rFonts w:ascii="Calibri" w:hAnsi="Calibri" w:cs="Calibri"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7E7E23" w14:textId="062CF808" w:rsidR="00010FC9" w:rsidRDefault="00010FC9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 la propiedad </w:t>
      </w:r>
      <w:r>
        <w:rPr>
          <w:rFonts w:ascii="Calibri" w:hAnsi="Calibri" w:cs="Calibri"/>
          <w:b/>
          <w:bCs/>
          <w:sz w:val="22"/>
          <w:szCs w:val="22"/>
        </w:rPr>
        <w:t xml:space="preserve">Color </w:t>
      </w:r>
      <w:r>
        <w:rPr>
          <w:rFonts w:ascii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hAnsi="Calibri" w:cs="Calibri"/>
          <w:sz w:val="22"/>
          <w:szCs w:val="22"/>
        </w:rPr>
        <w:t>LightGray</w:t>
      </w:r>
      <w:proofErr w:type="spellEnd"/>
      <w:r>
        <w:rPr>
          <w:rFonts w:ascii="Calibri" w:hAnsi="Calibri" w:cs="Calibri"/>
          <w:sz w:val="22"/>
          <w:szCs w:val="22"/>
        </w:rPr>
        <w:t xml:space="preserve"> Dentro para hacer un efecto de sombre al contenedor.</w:t>
      </w:r>
    </w:p>
    <w:p w14:paraId="1B2C9A9D" w14:textId="269BD06E" w:rsidR="00010FC9" w:rsidRPr="00014B5C" w:rsidRDefault="004969FD" w:rsidP="004969FD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297DE9B" wp14:editId="779BA2A2">
            <wp:extent cx="5975985" cy="674370"/>
            <wp:effectExtent l="0" t="0" r="5715" b="0"/>
            <wp:docPr id="155133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39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47B" w14:textId="77777777" w:rsidR="00010FC9" w:rsidRDefault="00645DA9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Right</w:t>
      </w:r>
      <w:proofErr w:type="spellEnd"/>
      <w:r w:rsidR="00010FC9" w:rsidRPr="00932FED">
        <w:rPr>
          <w:rFonts w:ascii="Calibri" w:hAnsi="Calibri" w:cs="Calibri"/>
          <w:b/>
          <w:bCs/>
          <w:sz w:val="22"/>
          <w:szCs w:val="22"/>
        </w:rPr>
        <w:t xml:space="preserve"> 2</w:t>
      </w:r>
      <w:r>
        <w:rPr>
          <w:rFonts w:ascii="Calibri" w:hAnsi="Calibri" w:cs="Calibri"/>
          <w:sz w:val="22"/>
          <w:szCs w:val="22"/>
        </w:rPr>
        <w:t xml:space="preserve"> tienen la</w:t>
      </w:r>
      <w:r w:rsidR="00010FC9">
        <w:rPr>
          <w:rFonts w:ascii="Calibri" w:hAnsi="Calibri" w:cs="Calibri"/>
          <w:sz w:val="22"/>
          <w:szCs w:val="22"/>
        </w:rPr>
        <w:t>s siguientes</w:t>
      </w:r>
      <w:r>
        <w:rPr>
          <w:rFonts w:ascii="Calibri" w:hAnsi="Calibri" w:cs="Calibri"/>
          <w:sz w:val="22"/>
          <w:szCs w:val="22"/>
        </w:rPr>
        <w:t xml:space="preserve"> propied</w:t>
      </w:r>
      <w:r w:rsidR="00010FC9">
        <w:rPr>
          <w:rFonts w:ascii="Calibri" w:hAnsi="Calibri" w:cs="Calibri"/>
          <w:sz w:val="22"/>
          <w:szCs w:val="22"/>
        </w:rPr>
        <w:t>ades.</w:t>
      </w:r>
    </w:p>
    <w:p w14:paraId="48ADDDB3" w14:textId="52718595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 w:rsidRPr="00010FC9">
        <w:rPr>
          <w:rFonts w:ascii="Calibri" w:hAnsi="Calibri" w:cs="Calibri"/>
          <w:b/>
          <w:bCs/>
          <w:sz w:val="22"/>
          <w:szCs w:val="22"/>
        </w:rPr>
        <w:t>=”</w:t>
      </w: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Right</w:t>
      </w:r>
      <w:proofErr w:type="spellEnd"/>
      <w:proofErr w:type="gramEnd"/>
      <w:r w:rsidRPr="00010FC9">
        <w:rPr>
          <w:rFonts w:ascii="Calibri" w:hAnsi="Calibri" w:cs="Calibri"/>
          <w:b/>
          <w:bCs/>
          <w:sz w:val="22"/>
          <w:szCs w:val="22"/>
        </w:rPr>
        <w:t>”</w:t>
      </w:r>
      <w:r w:rsid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10FC9" w:rsidRPr="00010FC9">
        <w:rPr>
          <w:rFonts w:ascii="Calibri" w:hAnsi="Calibri" w:cs="Calibri"/>
          <w:sz w:val="22"/>
          <w:szCs w:val="22"/>
        </w:rPr>
        <w:t>para anclarlo a la derecha</w:t>
      </w:r>
      <w:r w:rsidR="00010FC9">
        <w:rPr>
          <w:rFonts w:ascii="Calibri" w:hAnsi="Calibri" w:cs="Calibri"/>
          <w:sz w:val="22"/>
          <w:szCs w:val="22"/>
        </w:rPr>
        <w:t xml:space="preserve"> del Dock panel</w:t>
      </w:r>
      <w:r w:rsidRPr="00010FC9">
        <w:rPr>
          <w:rFonts w:ascii="Calibri" w:hAnsi="Calibri" w:cs="Calibri"/>
          <w:sz w:val="22"/>
          <w:szCs w:val="22"/>
        </w:rPr>
        <w:t xml:space="preserve"> </w:t>
      </w:r>
    </w:p>
    <w:p w14:paraId="2C1B93B3" w14:textId="77777777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Width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>de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 xml:space="preserve">100, </w:t>
      </w:r>
    </w:p>
    <w:p w14:paraId="7D25990F" w14:textId="77777777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10FC9">
        <w:rPr>
          <w:rFonts w:ascii="Calibri" w:hAnsi="Calibri" w:cs="Calibri"/>
          <w:b/>
          <w:bCs/>
          <w:sz w:val="22"/>
          <w:szCs w:val="22"/>
        </w:rPr>
        <w:t xml:space="preserve">BorderBrush </w:t>
      </w:r>
      <w:r w:rsidRPr="00010FC9">
        <w:rPr>
          <w:rFonts w:ascii="Calibri" w:hAnsi="Calibri" w:cs="Calibri"/>
          <w:sz w:val="22"/>
          <w:szCs w:val="22"/>
        </w:rPr>
        <w:t>que saque de una extracción con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Paint </w:t>
      </w:r>
    </w:p>
    <w:p w14:paraId="703A9E87" w14:textId="7D4C8F62" w:rsidR="00DB7569" w:rsidRPr="00932FED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>de 1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86E35B3" w14:textId="294E64B9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Right</w:t>
      </w:r>
      <w:proofErr w:type="spellEnd"/>
      <w:r>
        <w:rPr>
          <w:rFonts w:ascii="Calibri" w:hAnsi="Calibri" w:cs="Calibri"/>
          <w:sz w:val="22"/>
          <w:szCs w:val="22"/>
        </w:rPr>
        <w:t xml:space="preserve"> 2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 y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r>
        <w:rPr>
          <w:rFonts w:ascii="Calibri" w:hAnsi="Calibri" w:cs="Calibri"/>
          <w:sz w:val="22"/>
          <w:szCs w:val="22"/>
        </w:rPr>
        <w:t xml:space="preserve"> Center, por defecto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VerticalAlgnment</w:t>
      </w:r>
      <w:proofErr w:type="spellEnd"/>
      <w:r>
        <w:rPr>
          <w:rFonts w:ascii="Calibri" w:hAnsi="Calibri" w:cs="Calibri"/>
          <w:sz w:val="22"/>
          <w:szCs w:val="22"/>
        </w:rPr>
        <w:t xml:space="preserve"> está en Top.</w:t>
      </w:r>
    </w:p>
    <w:p w14:paraId="170F064C" w14:textId="5392F32D" w:rsidR="00932FED" w:rsidRP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2752" behindDoc="0" locked="0" layoutInCell="1" allowOverlap="1" wp14:anchorId="6928B360" wp14:editId="4787EA33">
            <wp:simplePos x="0" y="0"/>
            <wp:positionH relativeFrom="margin">
              <wp:align>left</wp:align>
            </wp:positionH>
            <wp:positionV relativeFrom="paragraph">
              <wp:posOffset>541071</wp:posOffset>
            </wp:positionV>
            <wp:extent cx="5975985" cy="763270"/>
            <wp:effectExtent l="0" t="0" r="5715" b="0"/>
            <wp:wrapTopAndBottom/>
            <wp:docPr id="53603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329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 w:rsidRP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932FED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 w:rsidRP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 w:rsidRP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 w:rsidRP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 w:rsidRP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 w:rsidRP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 w:rsidRPr="00932FED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1B1A3BA0" w14:textId="2CBC6C49" w:rsidR="00932FED" w:rsidRPr="00010FC9" w:rsidRDefault="00932FED" w:rsidP="00932FED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123D0FF5" w14:textId="4B2A2CFA" w:rsidR="00932FED" w:rsidRDefault="00932FED" w:rsidP="00932FE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Button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3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4B99E772" w14:textId="7E4BAF39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=”Bottom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”: </w:t>
      </w:r>
      <w:r>
        <w:rPr>
          <w:rFonts w:ascii="Calibri" w:hAnsi="Calibri" w:cs="Calibri"/>
          <w:sz w:val="22"/>
          <w:szCs w:val="22"/>
        </w:rPr>
        <w:t xml:space="preserve">anclándolo abajo del </w:t>
      </w:r>
      <w:proofErr w:type="spellStart"/>
      <w:r>
        <w:rPr>
          <w:rFonts w:ascii="Calibri" w:hAnsi="Calibri" w:cs="Calibri"/>
          <w:sz w:val="22"/>
          <w:szCs w:val="22"/>
        </w:rPr>
        <w:t>DockPanel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50D827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100.</w:t>
      </w:r>
    </w:p>
    <w:p w14:paraId="3A8144E8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0C3D51F9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77E8132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3B2F166F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187C6DCE" w14:textId="645BFE9D" w:rsidR="00932FED" w:rsidRP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3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White,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y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932FED">
        <w:rPr>
          <w:rFonts w:ascii="Calibri" w:hAnsi="Calibri" w:cs="Calibri"/>
          <w:b/>
          <w:bCs/>
          <w:sz w:val="22"/>
          <w:szCs w:val="22"/>
        </w:rPr>
        <w:t>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para centrar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contenedor.</w:t>
      </w:r>
    </w:p>
    <w:p w14:paraId="1B7BE220" w14:textId="42F4FE34" w:rsid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3776" behindDoc="0" locked="0" layoutInCell="1" allowOverlap="1" wp14:anchorId="1869819C" wp14:editId="4BC8F66B">
            <wp:simplePos x="0" y="0"/>
            <wp:positionH relativeFrom="margin">
              <wp:align>left</wp:align>
            </wp:positionH>
            <wp:positionV relativeFrom="paragraph">
              <wp:posOffset>614222</wp:posOffset>
            </wp:positionV>
            <wp:extent cx="5975985" cy="671195"/>
            <wp:effectExtent l="0" t="0" r="5715" b="0"/>
            <wp:wrapTopAndBottom/>
            <wp:docPr id="64516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98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1688077E" w14:textId="788C8C73" w:rsidR="004969FD" w:rsidRDefault="004969FD" w:rsidP="004969FD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5BDAEA98" w14:textId="52DE2368" w:rsidR="00932FED" w:rsidRDefault="00932FED" w:rsidP="00932FE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lastRenderedPageBreak/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Left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4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7866B616" w14:textId="5C9F85B6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Let</w:t>
      </w:r>
      <w:r w:rsidR="0039561F">
        <w:rPr>
          <w:rFonts w:ascii="Calibri" w:hAnsi="Calibri" w:cs="Calibri"/>
          <w:b/>
          <w:bCs/>
          <w:sz w:val="22"/>
          <w:szCs w:val="22"/>
        </w:rPr>
        <w:t>t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”: </w:t>
      </w:r>
      <w:r>
        <w:rPr>
          <w:rFonts w:ascii="Calibri" w:hAnsi="Calibri" w:cs="Calibri"/>
          <w:sz w:val="22"/>
          <w:szCs w:val="22"/>
        </w:rPr>
        <w:t xml:space="preserve">anclándolo </w:t>
      </w:r>
      <w:r w:rsidR="0039561F">
        <w:rPr>
          <w:rFonts w:ascii="Calibri" w:hAnsi="Calibri" w:cs="Calibri"/>
          <w:sz w:val="22"/>
          <w:szCs w:val="22"/>
        </w:rPr>
        <w:t xml:space="preserve">ala izquierda </w:t>
      </w:r>
      <w:r>
        <w:rPr>
          <w:rFonts w:ascii="Calibri" w:hAnsi="Calibri" w:cs="Calibri"/>
          <w:sz w:val="22"/>
          <w:szCs w:val="22"/>
        </w:rPr>
        <w:t xml:space="preserve">del </w:t>
      </w:r>
      <w:proofErr w:type="spellStart"/>
      <w:r>
        <w:rPr>
          <w:rFonts w:ascii="Calibri" w:hAnsi="Calibri" w:cs="Calibri"/>
          <w:sz w:val="22"/>
          <w:szCs w:val="22"/>
        </w:rPr>
        <w:t>DockPanel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7646746" w14:textId="04A227C0" w:rsidR="00932FED" w:rsidRDefault="0039561F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Width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>de 100.</w:t>
      </w:r>
    </w:p>
    <w:p w14:paraId="01DAB6E2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3EA6B665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1CB026AC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CC86722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C25D97B" w14:textId="7E797765" w:rsidR="0039561F" w:rsidRPr="004969FD" w:rsidRDefault="00932FED" w:rsidP="004969F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3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White,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y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932FED">
        <w:rPr>
          <w:rFonts w:ascii="Calibri" w:hAnsi="Calibri" w:cs="Calibri"/>
          <w:b/>
          <w:bCs/>
          <w:sz w:val="22"/>
          <w:szCs w:val="22"/>
        </w:rPr>
        <w:t>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para centrar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contenedor.</w:t>
      </w:r>
    </w:p>
    <w:p w14:paraId="0D2BBD8B" w14:textId="00F2837F" w:rsid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4800" behindDoc="0" locked="0" layoutInCell="1" allowOverlap="1" wp14:anchorId="7787A4B6" wp14:editId="72AB4EA3">
            <wp:simplePos x="0" y="0"/>
            <wp:positionH relativeFrom="margin">
              <wp:posOffset>-1117</wp:posOffset>
            </wp:positionH>
            <wp:positionV relativeFrom="paragraph">
              <wp:posOffset>593547</wp:posOffset>
            </wp:positionV>
            <wp:extent cx="5975985" cy="689610"/>
            <wp:effectExtent l="0" t="0" r="5715" b="0"/>
            <wp:wrapTopAndBottom/>
            <wp:docPr id="1985799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97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633CFC7D" w14:textId="3A343C1A" w:rsidR="004969FD" w:rsidRDefault="004969FD" w:rsidP="004969F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500FDC" w14:textId="588C37F2" w:rsidR="0039561F" w:rsidRDefault="0039561F" w:rsidP="0039561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Center 5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447D2C69" w14:textId="45A566CD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9561F">
        <w:rPr>
          <w:rFonts w:ascii="Calibri" w:hAnsi="Calibri" w:cs="Calibri"/>
          <w:sz w:val="22"/>
          <w:szCs w:val="22"/>
        </w:rPr>
        <w:t xml:space="preserve">No contiene posicionamiento </w:t>
      </w:r>
      <w:r>
        <w:rPr>
          <w:rFonts w:ascii="Calibri" w:hAnsi="Calibri" w:cs="Calibri"/>
          <w:sz w:val="22"/>
          <w:szCs w:val="22"/>
        </w:rPr>
        <w:t xml:space="preserve">en el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9561F">
        <w:rPr>
          <w:rFonts w:ascii="Calibri" w:hAnsi="Calibri" w:cs="Calibri"/>
          <w:sz w:val="22"/>
          <w:szCs w:val="22"/>
        </w:rPr>
        <w:t>para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que la propiedad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LastChildFill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le obligue a ocupar todo el espacio disponible.</w:t>
      </w:r>
    </w:p>
    <w:p w14:paraId="111D888C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100.</w:t>
      </w:r>
    </w:p>
    <w:p w14:paraId="350C1284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2B2F1983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>
        <w:rPr>
          <w:rFonts w:ascii="Calibri" w:hAnsi="Calibri" w:cs="Calibri"/>
          <w:sz w:val="22"/>
          <w:szCs w:val="22"/>
        </w:rPr>
        <w:t>.</w:t>
      </w:r>
    </w:p>
    <w:p w14:paraId="48F27BF9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azul.</w:t>
      </w:r>
    </w:p>
    <w:p w14:paraId="198AE0F1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1. </w:t>
      </w:r>
    </w:p>
    <w:p w14:paraId="7FE43D16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3 agregue la propiedad </w:t>
      </w:r>
      <w:r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White,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HorizontalAlignment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VerticalAlignment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para centrar el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contenedor.</w:t>
      </w:r>
    </w:p>
    <w:p w14:paraId="72087664" w14:textId="54946A57" w:rsidR="0039561F" w:rsidRDefault="004969FD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6F28E991" wp14:editId="5CC05D0D">
            <wp:simplePos x="0" y="0"/>
            <wp:positionH relativeFrom="page">
              <wp:align>center</wp:align>
            </wp:positionH>
            <wp:positionV relativeFrom="paragraph">
              <wp:posOffset>622808</wp:posOffset>
            </wp:positionV>
            <wp:extent cx="5975985" cy="704850"/>
            <wp:effectExtent l="0" t="0" r="5715" b="0"/>
            <wp:wrapTopAndBottom/>
            <wp:docPr id="121716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574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61F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39561F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39561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9561F">
        <w:rPr>
          <w:rFonts w:ascii="Calibri" w:hAnsi="Calibri" w:cs="Calibri"/>
          <w:sz w:val="22"/>
          <w:szCs w:val="22"/>
        </w:rPr>
        <w:t xml:space="preserve">con la propiedad </w:t>
      </w:r>
      <w:r w:rsidR="0039561F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39561F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39561F">
        <w:rPr>
          <w:rFonts w:ascii="Calibri" w:hAnsi="Calibri" w:cs="Calibri"/>
          <w:sz w:val="22"/>
          <w:szCs w:val="22"/>
        </w:rPr>
        <w:t>LightGray</w:t>
      </w:r>
      <w:proofErr w:type="spellEnd"/>
      <w:r w:rsidR="0039561F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4CDED0B0" w14:textId="77777777" w:rsidR="00D96A71" w:rsidRDefault="00D96A71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D46C949" w14:textId="0B31D438" w:rsidR="00D96A71" w:rsidRPr="003458FD" w:rsidRDefault="009A314B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7" w:name="_Toc179548145"/>
      <w:r>
        <w:rPr>
          <w:rFonts w:ascii="Calibri" w:hAnsi="Calibri" w:cs="Calibri"/>
          <w:b/>
          <w:bCs/>
          <w:sz w:val="22"/>
          <w:szCs w:val="22"/>
        </w:rPr>
        <w:lastRenderedPageBreak/>
        <w:t>Webgrafía</w:t>
      </w:r>
      <w:bookmarkEnd w:id="7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FDB8427" w14:textId="77359126" w:rsidR="00861026" w:rsidRDefault="009A314B" w:rsidP="009A314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28" w:history="1">
        <w:r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https://www.c-sharpcorner.com/UploadFile/mahesh/wpf-textblock/</w:t>
        </w:r>
      </w:hyperlink>
    </w:p>
    <w:p w14:paraId="0967ACB5" w14:textId="7D2E780E" w:rsidR="009A314B" w:rsidRDefault="009A314B" w:rsidP="009A314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29" w:history="1">
        <w:r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https://learn.microsoft.com/es-es/dotnet/api/system.windows.controls.dockpanel?view=windowsdesktop-8.0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42F4710" w14:textId="77777777" w:rsidR="009A314B" w:rsidRPr="009A314B" w:rsidRDefault="009A314B" w:rsidP="009A314B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2AE9974" w14:textId="01AE550A" w:rsidR="00861026" w:rsidRPr="003458FD" w:rsidRDefault="006978F3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8" w:name="_Toc179548146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8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9B07CC0" w14:textId="3243BC55" w:rsidR="00861026" w:rsidRPr="004969FD" w:rsidRDefault="004969FD" w:rsidP="002E554F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t xml:space="preserve">Si </w:t>
      </w:r>
      <w:proofErr w:type="spellStart"/>
      <w:r w:rsidRPr="004969FD">
        <w:rPr>
          <w:rFonts w:ascii="Calibri" w:hAnsi="Calibri" w:cs="Calibri"/>
          <w:sz w:val="22"/>
          <w:szCs w:val="22"/>
        </w:rPr>
        <w:t>hiciaramos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este mismo </w:t>
      </w:r>
      <w:proofErr w:type="spellStart"/>
      <w:r w:rsidRPr="004969FD">
        <w:rPr>
          <w:rFonts w:ascii="Calibri" w:hAnsi="Calibri" w:cs="Calibri"/>
          <w:sz w:val="22"/>
          <w:szCs w:val="22"/>
        </w:rPr>
        <w:t>ejejrcicio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, pero en vez de Borde, introduciendo </w:t>
      </w:r>
      <w:proofErr w:type="spellStart"/>
      <w:r w:rsidRPr="004969FD">
        <w:rPr>
          <w:rFonts w:ascii="Calibri" w:hAnsi="Calibri" w:cs="Calibri"/>
          <w:sz w:val="22"/>
          <w:szCs w:val="22"/>
        </w:rPr>
        <w:t>DockPanels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dentro del </w:t>
      </w:r>
      <w:proofErr w:type="spellStart"/>
      <w:r w:rsidRPr="004969FD">
        <w:rPr>
          <w:rFonts w:ascii="Calibri" w:hAnsi="Calibri" w:cs="Calibri"/>
          <w:sz w:val="22"/>
          <w:szCs w:val="22"/>
        </w:rPr>
        <w:t>DockPanel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principal.</w:t>
      </w:r>
    </w:p>
    <w:p w14:paraId="7C2884B8" w14:textId="696F14D1" w:rsidR="004969FD" w:rsidRDefault="004969FD" w:rsidP="004969F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t>¿Qué ventajas tendríamos luego?</w:t>
      </w:r>
    </w:p>
    <w:p w14:paraId="3A62E104" w14:textId="1C88A41D" w:rsidR="004969FD" w:rsidRPr="004969FD" w:rsidRDefault="00F719D3" w:rsidP="004969FD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 encuentro ventaja alguna ya que ambos se compartan de la misma manera, por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otro lada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considero que se pierde la posibilidad de decorar los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borders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los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DocksPanels</w:t>
      </w:r>
      <w:proofErr w:type="spellEnd"/>
      <w:r w:rsidR="004969FD">
        <w:rPr>
          <w:rFonts w:ascii="Calibri" w:hAnsi="Calibri" w:cs="Calibri"/>
          <w:b/>
          <w:bCs/>
          <w:sz w:val="22"/>
          <w:szCs w:val="22"/>
        </w:rPr>
        <w:t>.</w:t>
      </w:r>
    </w:p>
    <w:p w14:paraId="7EC9A31A" w14:textId="0EF89D98" w:rsidR="003458FD" w:rsidRDefault="00F719D3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F719D3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2C27D06" wp14:editId="33B9FB12">
            <wp:extent cx="5975985" cy="2497455"/>
            <wp:effectExtent l="0" t="0" r="5715" b="0"/>
            <wp:docPr id="597691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12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FD" w:rsidSect="00B45DE0">
      <w:headerReference w:type="default" r:id="rId31"/>
      <w:footerReference w:type="default" r:id="rId32"/>
      <w:pgSz w:w="11906" w:h="16838" w:code="9"/>
      <w:pgMar w:top="1440" w:right="107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6A144" w14:textId="77777777" w:rsidR="00540E64" w:rsidRDefault="00540E64" w:rsidP="00A66B18">
      <w:pPr>
        <w:spacing w:before="0" w:after="0"/>
      </w:pPr>
      <w:r>
        <w:separator/>
      </w:r>
    </w:p>
  </w:endnote>
  <w:endnote w:type="continuationSeparator" w:id="0">
    <w:p w14:paraId="2228293E" w14:textId="77777777" w:rsidR="00540E64" w:rsidRDefault="00540E6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537A" w14:textId="78CFC61C" w:rsidR="00175CFC" w:rsidRPr="00067335" w:rsidRDefault="00175CFC" w:rsidP="00C977D3">
    <w:pPr>
      <w:pStyle w:val="Piedepgina"/>
      <w:tabs>
        <w:tab w:val="clear" w:pos="4680"/>
        <w:tab w:val="clear" w:pos="9360"/>
        <w:tab w:val="left" w:pos="1777"/>
        <w:tab w:val="left" w:pos="2497"/>
        <w:tab w:val="left" w:pos="7780"/>
      </w:tabs>
      <w:ind w:left="0"/>
      <w:rPr>
        <w:color w:val="92D050"/>
      </w:rPr>
    </w:pP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6AA3C9" wp14:editId="31F51132">
              <wp:simplePos x="0" y="0"/>
              <wp:positionH relativeFrom="page">
                <wp:posOffset>5838825</wp:posOffset>
              </wp:positionH>
              <wp:positionV relativeFrom="page">
                <wp:posOffset>10058400</wp:posOffset>
              </wp:positionV>
              <wp:extent cx="1271270" cy="219075"/>
              <wp:effectExtent l="0" t="0" r="5080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99697" w14:textId="67EF5461" w:rsidR="00175CFC" w:rsidRPr="00C17582" w:rsidRDefault="00175CFC" w:rsidP="00175CFC">
                          <w:pPr>
                            <w:spacing w:before="13"/>
                            <w:ind w:left="20"/>
                            <w:rPr>
                              <w:color w:val="215D66" w:themeColor="accent5" w:themeShade="80"/>
                              <w:sz w:val="20"/>
                            </w:rPr>
                          </w:pPr>
                          <w:r w:rsidRPr="00067335">
                            <w:rPr>
                              <w:color w:val="92D050"/>
                              <w:sz w:val="20"/>
                            </w:rPr>
                            <w:t>Pág.</w:t>
                          </w:r>
                          <w:r w:rsidRPr="00067335">
                            <w:rPr>
                              <w:color w:val="92D050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067335">
                            <w:rPr>
                              <w:color w:val="92D050"/>
                            </w:rPr>
                            <w:fldChar w:fldCharType="begin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instrText xml:space="preserve"> PAGE </w:instrText>
                          </w:r>
                          <w:r w:rsidRPr="00067335">
                            <w:rPr>
                              <w:color w:val="92D050"/>
                            </w:rPr>
                            <w:fldChar w:fldCharType="separate"/>
                          </w:r>
                          <w:r w:rsidRPr="00067335">
                            <w:rPr>
                              <w:color w:val="92D050"/>
                            </w:rPr>
                            <w:t>2</w:t>
                          </w:r>
                          <w:r w:rsidRPr="00067335">
                            <w:rPr>
                              <w:color w:val="92D050"/>
                            </w:rPr>
                            <w:fldChar w:fldCharType="end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t>/</w:t>
                          </w:r>
                          <w:r w:rsidR="0074151C" w:rsidRPr="00067335">
                            <w:rPr>
                              <w:color w:val="92D050"/>
                              <w:sz w:val="20"/>
                            </w:rPr>
                            <w:t>1</w:t>
                          </w:r>
                          <w:r w:rsidR="003458FD">
                            <w:rPr>
                              <w:color w:val="92D05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AA3C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2" type="#_x0000_t202" style="position:absolute;margin-left:459.75pt;margin-top:11in;width:100.1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" filled="f" stroked="f">
              <v:textbox inset="0,0,0,0">
                <w:txbxContent>
                  <w:p w14:paraId="6F099697" w14:textId="67EF5461" w:rsidR="00175CFC" w:rsidRPr="00C17582" w:rsidRDefault="00175CFC" w:rsidP="00175CFC">
                    <w:pPr>
                      <w:spacing w:before="13"/>
                      <w:ind w:left="20"/>
                      <w:rPr>
                        <w:color w:val="215D66" w:themeColor="accent5" w:themeShade="80"/>
                        <w:sz w:val="20"/>
                      </w:rPr>
                    </w:pPr>
                    <w:r w:rsidRPr="00067335">
                      <w:rPr>
                        <w:color w:val="92D050"/>
                        <w:sz w:val="20"/>
                      </w:rPr>
                      <w:t>Pág.</w:t>
                    </w:r>
                    <w:r w:rsidRPr="00067335">
                      <w:rPr>
                        <w:color w:val="92D050"/>
                        <w:spacing w:val="-2"/>
                        <w:sz w:val="20"/>
                      </w:rPr>
                      <w:t xml:space="preserve"> </w:t>
                    </w:r>
                    <w:r w:rsidRPr="00067335">
                      <w:rPr>
                        <w:color w:val="92D050"/>
                      </w:rPr>
                      <w:fldChar w:fldCharType="begin"/>
                    </w:r>
                    <w:r w:rsidRPr="00067335">
                      <w:rPr>
                        <w:color w:val="92D050"/>
                        <w:sz w:val="20"/>
                      </w:rPr>
                      <w:instrText xml:space="preserve"> PAGE </w:instrText>
                    </w:r>
                    <w:r w:rsidRPr="00067335">
                      <w:rPr>
                        <w:color w:val="92D050"/>
                      </w:rPr>
                      <w:fldChar w:fldCharType="separate"/>
                    </w:r>
                    <w:r w:rsidRPr="00067335">
                      <w:rPr>
                        <w:color w:val="92D050"/>
                      </w:rPr>
                      <w:t>2</w:t>
                    </w:r>
                    <w:r w:rsidRPr="00067335">
                      <w:rPr>
                        <w:color w:val="92D050"/>
                      </w:rPr>
                      <w:fldChar w:fldCharType="end"/>
                    </w:r>
                    <w:r w:rsidRPr="00067335">
                      <w:rPr>
                        <w:color w:val="92D050"/>
                        <w:sz w:val="20"/>
                      </w:rPr>
                      <w:t>/</w:t>
                    </w:r>
                    <w:r w:rsidR="0074151C" w:rsidRPr="00067335">
                      <w:rPr>
                        <w:color w:val="92D050"/>
                        <w:sz w:val="20"/>
                      </w:rPr>
                      <w:t>1</w:t>
                    </w:r>
                    <w:r w:rsidR="003458FD">
                      <w:rPr>
                        <w:color w:val="92D05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5DC42" wp14:editId="0ADFAB3E">
              <wp:simplePos x="0" y="0"/>
              <wp:positionH relativeFrom="page">
                <wp:posOffset>900430</wp:posOffset>
              </wp:positionH>
              <wp:positionV relativeFrom="page">
                <wp:posOffset>10061575</wp:posOffset>
              </wp:positionV>
              <wp:extent cx="2355288" cy="197810"/>
              <wp:effectExtent l="0" t="0" r="6985" b="1206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288" cy="1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6C2AD" w14:textId="7D69B2D3" w:rsidR="00175CFC" w:rsidRDefault="00175CFC" w:rsidP="00175CF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IES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PERE</w:t>
                          </w: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MARIA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5DC42" id="Cuadro de texto 13" o:spid="_x0000_s1033" type="#_x0000_t202" style="position:absolute;margin-left:70.9pt;margin-top:792.25pt;width:185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" filled="f" stroked="f">
              <v:textbox inset="0,0,0,0">
                <w:txbxContent>
                  <w:p w14:paraId="09E6C2AD" w14:textId="7D69B2D3" w:rsidR="00175CFC" w:rsidRDefault="00175CFC" w:rsidP="00175CF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IES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PERE</w:t>
                    </w: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MARIA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2C0C">
      <w:rPr>
        <w:color w:val="92D050"/>
      </w:rPr>
      <w:t>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97819" w14:textId="77777777" w:rsidR="00540E64" w:rsidRDefault="00540E64" w:rsidP="00A66B18">
      <w:pPr>
        <w:spacing w:before="0" w:after="0"/>
      </w:pPr>
      <w:r>
        <w:separator/>
      </w:r>
    </w:p>
  </w:footnote>
  <w:footnote w:type="continuationSeparator" w:id="0">
    <w:p w14:paraId="54D32A53" w14:textId="77777777" w:rsidR="00540E64" w:rsidRDefault="00540E6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5B2" w14:textId="262FDECE" w:rsidR="00833DA7" w:rsidRPr="00067335" w:rsidRDefault="00833DA7">
    <w:pPr>
      <w:pStyle w:val="Encabezado"/>
      <w:rPr>
        <w:caps/>
        <w:color w:val="92D050"/>
        <w:sz w:val="20"/>
      </w:rPr>
    </w:pPr>
    <w:r w:rsidRPr="00067335">
      <w:rPr>
        <w:caps/>
        <w:color w:val="92D050"/>
        <w:sz w:val="20"/>
      </w:rPr>
      <w:t>LEOBARDO SALVADOR RÍOS SUÁREZ</w:t>
    </w:r>
  </w:p>
  <w:sdt>
    <w:sdtPr>
      <w:rPr>
        <w:caps/>
        <w:color w:val="92D050"/>
        <w:sz w:val="20"/>
      </w:rPr>
      <w:alias w:val="Fecha"/>
      <w:tag w:val="Fecha"/>
      <w:id w:val="-304078227"/>
      <w:placeholder>
        <w:docPart w:val="9F3296BCD748468D97F8E96424B9CB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5C0D2A97" w14:textId="67C0E976" w:rsidR="00967563" w:rsidRPr="00067335" w:rsidRDefault="00F9243B">
        <w:pPr>
          <w:pStyle w:val="Encabezado"/>
          <w:rPr>
            <w:caps/>
            <w:color w:val="92D050"/>
            <w:sz w:val="20"/>
          </w:rPr>
        </w:pPr>
        <w:r w:rsidRPr="00067335">
          <w:rPr>
            <w:caps/>
            <w:color w:val="92D050"/>
            <w:sz w:val="20"/>
          </w:rPr>
          <w:t>D</w:t>
        </w:r>
        <w:r w:rsidR="00F55318" w:rsidRPr="00067335">
          <w:rPr>
            <w:caps/>
            <w:color w:val="92D050"/>
            <w:sz w:val="20"/>
          </w:rPr>
          <w:t xml:space="preserve">iseño de interfaces </w:t>
        </w:r>
      </w:p>
    </w:sdtContent>
  </w:sdt>
  <w:p w14:paraId="5BAAAAB3" w14:textId="2692B6CD" w:rsidR="00967563" w:rsidRPr="00067335" w:rsidRDefault="00967563" w:rsidP="00967563">
    <w:pPr>
      <w:pStyle w:val="Encabezado"/>
      <w:jc w:val="center"/>
      <w:rPr>
        <w:caps/>
        <w:color w:val="92D050"/>
        <w:sz w:val="20"/>
      </w:rPr>
    </w:pPr>
  </w:p>
  <w:p w14:paraId="67458341" w14:textId="39146D19" w:rsidR="00967563" w:rsidRPr="00067335" w:rsidRDefault="00C5611E" w:rsidP="00967563">
    <w:pPr>
      <w:pStyle w:val="Encabezado"/>
      <w:jc w:val="center"/>
      <w:rPr>
        <w:color w:val="92D050"/>
        <w:sz w:val="20"/>
      </w:rPr>
    </w:pPr>
    <w:r w:rsidRPr="00067335">
      <w:rPr>
        <w:caps/>
        <w:color w:val="92D050"/>
        <w:sz w:val="20"/>
      </w:rPr>
      <w:t>Práctica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CA5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A73D04"/>
    <w:multiLevelType w:val="hybridMultilevel"/>
    <w:tmpl w:val="62720948"/>
    <w:lvl w:ilvl="0" w:tplc="DE840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879B5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7C9"/>
    <w:multiLevelType w:val="hybridMultilevel"/>
    <w:tmpl w:val="F6944B6C"/>
    <w:lvl w:ilvl="0" w:tplc="1B18D9CC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8341B7F"/>
    <w:multiLevelType w:val="hybridMultilevel"/>
    <w:tmpl w:val="B274B32C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B59"/>
    <w:multiLevelType w:val="hybridMultilevel"/>
    <w:tmpl w:val="BB2C4106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76907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C210A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DC460C"/>
    <w:multiLevelType w:val="hybridMultilevel"/>
    <w:tmpl w:val="F990CB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D34951"/>
    <w:multiLevelType w:val="hybridMultilevel"/>
    <w:tmpl w:val="DE064C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D2A0A1E"/>
    <w:multiLevelType w:val="hybridMultilevel"/>
    <w:tmpl w:val="57887918"/>
    <w:lvl w:ilvl="0" w:tplc="1B18D9C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bCs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D714D326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F01254"/>
    <w:multiLevelType w:val="hybridMultilevel"/>
    <w:tmpl w:val="F536BAF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20434F3"/>
    <w:multiLevelType w:val="hybridMultilevel"/>
    <w:tmpl w:val="F6942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36112"/>
    <w:multiLevelType w:val="hybridMultilevel"/>
    <w:tmpl w:val="7090B34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94533E"/>
    <w:multiLevelType w:val="hybridMultilevel"/>
    <w:tmpl w:val="C1D8137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A317D"/>
    <w:multiLevelType w:val="hybridMultilevel"/>
    <w:tmpl w:val="8A7C1E8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0C351BE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B8C2408"/>
    <w:multiLevelType w:val="hybridMultilevel"/>
    <w:tmpl w:val="04DE393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B7993"/>
    <w:multiLevelType w:val="hybridMultilevel"/>
    <w:tmpl w:val="85A69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D0880"/>
    <w:multiLevelType w:val="hybridMultilevel"/>
    <w:tmpl w:val="0C0C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910B3"/>
    <w:multiLevelType w:val="hybridMultilevel"/>
    <w:tmpl w:val="CAAA7D30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52D8"/>
    <w:multiLevelType w:val="hybridMultilevel"/>
    <w:tmpl w:val="CACA3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92171"/>
    <w:multiLevelType w:val="hybridMultilevel"/>
    <w:tmpl w:val="6C4AEC12"/>
    <w:lvl w:ilvl="0" w:tplc="6D280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D7C40"/>
    <w:multiLevelType w:val="hybridMultilevel"/>
    <w:tmpl w:val="0EAC4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100">
    <w:abstractNumId w:val="21"/>
  </w:num>
  <w:num w:numId="2" w16cid:durableId="1965697907">
    <w:abstractNumId w:val="2"/>
  </w:num>
  <w:num w:numId="3" w16cid:durableId="2144493843">
    <w:abstractNumId w:val="6"/>
  </w:num>
  <w:num w:numId="4" w16cid:durableId="300430298">
    <w:abstractNumId w:val="18"/>
  </w:num>
  <w:num w:numId="5" w16cid:durableId="1333801193">
    <w:abstractNumId w:val="10"/>
  </w:num>
  <w:num w:numId="6" w16cid:durableId="18738098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404202">
    <w:abstractNumId w:val="9"/>
  </w:num>
  <w:num w:numId="8" w16cid:durableId="1647204249">
    <w:abstractNumId w:val="15"/>
  </w:num>
  <w:num w:numId="9" w16cid:durableId="1725252469">
    <w:abstractNumId w:val="3"/>
  </w:num>
  <w:num w:numId="10" w16cid:durableId="605121548">
    <w:abstractNumId w:val="13"/>
  </w:num>
  <w:num w:numId="11" w16cid:durableId="492331964">
    <w:abstractNumId w:val="16"/>
  </w:num>
  <w:num w:numId="12" w16cid:durableId="886643282">
    <w:abstractNumId w:val="7"/>
  </w:num>
  <w:num w:numId="13" w16cid:durableId="1439258725">
    <w:abstractNumId w:val="0"/>
  </w:num>
  <w:num w:numId="14" w16cid:durableId="1628118470">
    <w:abstractNumId w:val="11"/>
  </w:num>
  <w:num w:numId="15" w16cid:durableId="659578838">
    <w:abstractNumId w:val="12"/>
  </w:num>
  <w:num w:numId="16" w16cid:durableId="558784250">
    <w:abstractNumId w:val="19"/>
  </w:num>
  <w:num w:numId="17" w16cid:durableId="1534226667">
    <w:abstractNumId w:val="8"/>
  </w:num>
  <w:num w:numId="18" w16cid:durableId="813717695">
    <w:abstractNumId w:val="14"/>
  </w:num>
  <w:num w:numId="19" w16cid:durableId="1982151839">
    <w:abstractNumId w:val="14"/>
  </w:num>
  <w:num w:numId="20" w16cid:durableId="1708067719">
    <w:abstractNumId w:val="17"/>
  </w:num>
  <w:num w:numId="21" w16cid:durableId="233056319">
    <w:abstractNumId w:val="5"/>
  </w:num>
  <w:num w:numId="22" w16cid:durableId="1791506334">
    <w:abstractNumId w:val="1"/>
  </w:num>
  <w:num w:numId="23" w16cid:durableId="701202089">
    <w:abstractNumId w:val="22"/>
  </w:num>
  <w:num w:numId="24" w16cid:durableId="1538925931">
    <w:abstractNumId w:val="4"/>
  </w:num>
  <w:num w:numId="25" w16cid:durableId="207886650">
    <w:abstractNumId w:val="20"/>
  </w:num>
  <w:num w:numId="26" w16cid:durableId="1030758521">
    <w:abstractNumId w:val="4"/>
  </w:num>
  <w:num w:numId="27" w16cid:durableId="1752194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4"/>
    <w:rsid w:val="00010243"/>
    <w:rsid w:val="00010FC9"/>
    <w:rsid w:val="00014B5C"/>
    <w:rsid w:val="000232A2"/>
    <w:rsid w:val="00023998"/>
    <w:rsid w:val="000260FF"/>
    <w:rsid w:val="00027342"/>
    <w:rsid w:val="00051853"/>
    <w:rsid w:val="00066712"/>
    <w:rsid w:val="00067335"/>
    <w:rsid w:val="00070011"/>
    <w:rsid w:val="000711A1"/>
    <w:rsid w:val="00083BAA"/>
    <w:rsid w:val="000A2C0C"/>
    <w:rsid w:val="000A2F48"/>
    <w:rsid w:val="000B61E8"/>
    <w:rsid w:val="000F2AB4"/>
    <w:rsid w:val="00100FEB"/>
    <w:rsid w:val="0010680C"/>
    <w:rsid w:val="00107ADE"/>
    <w:rsid w:val="0011433E"/>
    <w:rsid w:val="00123A8C"/>
    <w:rsid w:val="0012633F"/>
    <w:rsid w:val="001272D1"/>
    <w:rsid w:val="00152B0B"/>
    <w:rsid w:val="00157250"/>
    <w:rsid w:val="00166001"/>
    <w:rsid w:val="00175CFC"/>
    <w:rsid w:val="001766D6"/>
    <w:rsid w:val="00190243"/>
    <w:rsid w:val="00192419"/>
    <w:rsid w:val="001A7C32"/>
    <w:rsid w:val="001B3507"/>
    <w:rsid w:val="001B35C9"/>
    <w:rsid w:val="001C270D"/>
    <w:rsid w:val="001D0B5A"/>
    <w:rsid w:val="001D4BC6"/>
    <w:rsid w:val="001E20CF"/>
    <w:rsid w:val="001E2320"/>
    <w:rsid w:val="001E5DF0"/>
    <w:rsid w:val="001F1214"/>
    <w:rsid w:val="001F1F89"/>
    <w:rsid w:val="002021BE"/>
    <w:rsid w:val="00205DF0"/>
    <w:rsid w:val="00212050"/>
    <w:rsid w:val="002137FA"/>
    <w:rsid w:val="00214E28"/>
    <w:rsid w:val="00230B43"/>
    <w:rsid w:val="00262EB4"/>
    <w:rsid w:val="002649C3"/>
    <w:rsid w:val="00296E43"/>
    <w:rsid w:val="002A51BB"/>
    <w:rsid w:val="002A7D6B"/>
    <w:rsid w:val="002E554F"/>
    <w:rsid w:val="003101B6"/>
    <w:rsid w:val="00325697"/>
    <w:rsid w:val="003458FD"/>
    <w:rsid w:val="00352B81"/>
    <w:rsid w:val="00356303"/>
    <w:rsid w:val="003648FE"/>
    <w:rsid w:val="00374324"/>
    <w:rsid w:val="00375CBB"/>
    <w:rsid w:val="0038447F"/>
    <w:rsid w:val="00394757"/>
    <w:rsid w:val="0039561F"/>
    <w:rsid w:val="003A0150"/>
    <w:rsid w:val="003A71C6"/>
    <w:rsid w:val="003E24DF"/>
    <w:rsid w:val="003E45AE"/>
    <w:rsid w:val="003E6645"/>
    <w:rsid w:val="0041428F"/>
    <w:rsid w:val="00417411"/>
    <w:rsid w:val="0043251E"/>
    <w:rsid w:val="00436E40"/>
    <w:rsid w:val="00444B58"/>
    <w:rsid w:val="00454713"/>
    <w:rsid w:val="00481B6D"/>
    <w:rsid w:val="00482EAF"/>
    <w:rsid w:val="00491B85"/>
    <w:rsid w:val="004969FD"/>
    <w:rsid w:val="004A059C"/>
    <w:rsid w:val="004A0C1A"/>
    <w:rsid w:val="004A2B0D"/>
    <w:rsid w:val="004B1F3E"/>
    <w:rsid w:val="0051022D"/>
    <w:rsid w:val="00513437"/>
    <w:rsid w:val="00515D45"/>
    <w:rsid w:val="005201C7"/>
    <w:rsid w:val="00540E64"/>
    <w:rsid w:val="00547748"/>
    <w:rsid w:val="00551B08"/>
    <w:rsid w:val="0055360F"/>
    <w:rsid w:val="00566D81"/>
    <w:rsid w:val="00572E1C"/>
    <w:rsid w:val="005A173B"/>
    <w:rsid w:val="005C2210"/>
    <w:rsid w:val="005D2B3D"/>
    <w:rsid w:val="005D454F"/>
    <w:rsid w:val="005E04CD"/>
    <w:rsid w:val="006110AA"/>
    <w:rsid w:val="00615018"/>
    <w:rsid w:val="0062123A"/>
    <w:rsid w:val="00622188"/>
    <w:rsid w:val="00645DA9"/>
    <w:rsid w:val="00646E75"/>
    <w:rsid w:val="006761CB"/>
    <w:rsid w:val="00684FF2"/>
    <w:rsid w:val="0069165A"/>
    <w:rsid w:val="00695681"/>
    <w:rsid w:val="00695D1A"/>
    <w:rsid w:val="006978F3"/>
    <w:rsid w:val="006B3DFF"/>
    <w:rsid w:val="006C32E8"/>
    <w:rsid w:val="006D1ED6"/>
    <w:rsid w:val="006D4D0F"/>
    <w:rsid w:val="006E0596"/>
    <w:rsid w:val="006F6F10"/>
    <w:rsid w:val="0070416A"/>
    <w:rsid w:val="007110AB"/>
    <w:rsid w:val="00724DE9"/>
    <w:rsid w:val="00740BC2"/>
    <w:rsid w:val="0074151C"/>
    <w:rsid w:val="00752ADE"/>
    <w:rsid w:val="0075428D"/>
    <w:rsid w:val="0075689A"/>
    <w:rsid w:val="007602D9"/>
    <w:rsid w:val="00765A39"/>
    <w:rsid w:val="007809ED"/>
    <w:rsid w:val="00783E79"/>
    <w:rsid w:val="00786A53"/>
    <w:rsid w:val="007A7E95"/>
    <w:rsid w:val="007B5AE8"/>
    <w:rsid w:val="007C184E"/>
    <w:rsid w:val="007C5035"/>
    <w:rsid w:val="007E1902"/>
    <w:rsid w:val="007E71F6"/>
    <w:rsid w:val="007F5192"/>
    <w:rsid w:val="00807D3D"/>
    <w:rsid w:val="00824020"/>
    <w:rsid w:val="0083303B"/>
    <w:rsid w:val="00833DA7"/>
    <w:rsid w:val="00855C71"/>
    <w:rsid w:val="00861026"/>
    <w:rsid w:val="00862B8C"/>
    <w:rsid w:val="00871CB0"/>
    <w:rsid w:val="00872F51"/>
    <w:rsid w:val="00884ED0"/>
    <w:rsid w:val="00885289"/>
    <w:rsid w:val="00885B76"/>
    <w:rsid w:val="008863CD"/>
    <w:rsid w:val="008B286C"/>
    <w:rsid w:val="008C50D8"/>
    <w:rsid w:val="009037D1"/>
    <w:rsid w:val="00905AD0"/>
    <w:rsid w:val="00907133"/>
    <w:rsid w:val="0091549A"/>
    <w:rsid w:val="00932FED"/>
    <w:rsid w:val="00947ABF"/>
    <w:rsid w:val="00957B01"/>
    <w:rsid w:val="00964EC2"/>
    <w:rsid w:val="00967563"/>
    <w:rsid w:val="00970D87"/>
    <w:rsid w:val="00976935"/>
    <w:rsid w:val="009A314B"/>
    <w:rsid w:val="009D0DC5"/>
    <w:rsid w:val="009E6EFC"/>
    <w:rsid w:val="009F6646"/>
    <w:rsid w:val="009F7832"/>
    <w:rsid w:val="00A02B61"/>
    <w:rsid w:val="00A25C80"/>
    <w:rsid w:val="00A26FE7"/>
    <w:rsid w:val="00A27BF8"/>
    <w:rsid w:val="00A66B18"/>
    <w:rsid w:val="00A6783B"/>
    <w:rsid w:val="00A869DE"/>
    <w:rsid w:val="00A90FAA"/>
    <w:rsid w:val="00A9108D"/>
    <w:rsid w:val="00A96CF8"/>
    <w:rsid w:val="00AA089B"/>
    <w:rsid w:val="00AA278F"/>
    <w:rsid w:val="00AB108F"/>
    <w:rsid w:val="00AC6413"/>
    <w:rsid w:val="00AE1388"/>
    <w:rsid w:val="00AF3982"/>
    <w:rsid w:val="00AF6B8B"/>
    <w:rsid w:val="00B23F28"/>
    <w:rsid w:val="00B269EA"/>
    <w:rsid w:val="00B45DE0"/>
    <w:rsid w:val="00B50294"/>
    <w:rsid w:val="00B52CEA"/>
    <w:rsid w:val="00B57D6E"/>
    <w:rsid w:val="00B66ECE"/>
    <w:rsid w:val="00C1682D"/>
    <w:rsid w:val="00C17582"/>
    <w:rsid w:val="00C51A41"/>
    <w:rsid w:val="00C5611E"/>
    <w:rsid w:val="00C701F7"/>
    <w:rsid w:val="00C70786"/>
    <w:rsid w:val="00C977D3"/>
    <w:rsid w:val="00CA1371"/>
    <w:rsid w:val="00CB74A3"/>
    <w:rsid w:val="00CE7BD2"/>
    <w:rsid w:val="00CF4F48"/>
    <w:rsid w:val="00D10958"/>
    <w:rsid w:val="00D2276B"/>
    <w:rsid w:val="00D479B9"/>
    <w:rsid w:val="00D604B4"/>
    <w:rsid w:val="00D63A11"/>
    <w:rsid w:val="00D66593"/>
    <w:rsid w:val="00D758DB"/>
    <w:rsid w:val="00D96A71"/>
    <w:rsid w:val="00D96F9F"/>
    <w:rsid w:val="00DB599A"/>
    <w:rsid w:val="00DB7569"/>
    <w:rsid w:val="00DE0AD4"/>
    <w:rsid w:val="00DE6DA2"/>
    <w:rsid w:val="00DF2D30"/>
    <w:rsid w:val="00E062F7"/>
    <w:rsid w:val="00E2760C"/>
    <w:rsid w:val="00E367DD"/>
    <w:rsid w:val="00E4786A"/>
    <w:rsid w:val="00E55D74"/>
    <w:rsid w:val="00E6540C"/>
    <w:rsid w:val="00E81E2A"/>
    <w:rsid w:val="00E85E6A"/>
    <w:rsid w:val="00EA27AF"/>
    <w:rsid w:val="00EA4F5E"/>
    <w:rsid w:val="00EB0E03"/>
    <w:rsid w:val="00EB1CE8"/>
    <w:rsid w:val="00EB2D0D"/>
    <w:rsid w:val="00EB6857"/>
    <w:rsid w:val="00EC1A85"/>
    <w:rsid w:val="00ED7C02"/>
    <w:rsid w:val="00EE0952"/>
    <w:rsid w:val="00EE4FFA"/>
    <w:rsid w:val="00EF3DC0"/>
    <w:rsid w:val="00EF70A8"/>
    <w:rsid w:val="00EF7120"/>
    <w:rsid w:val="00F06F0C"/>
    <w:rsid w:val="00F22DA8"/>
    <w:rsid w:val="00F436AE"/>
    <w:rsid w:val="00F43D19"/>
    <w:rsid w:val="00F4492B"/>
    <w:rsid w:val="00F55318"/>
    <w:rsid w:val="00F719D3"/>
    <w:rsid w:val="00F91A34"/>
    <w:rsid w:val="00F9243B"/>
    <w:rsid w:val="00F95F0B"/>
    <w:rsid w:val="00FE0F43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90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33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9E6EFC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F2AB4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2137FA"/>
    <w:pPr>
      <w:widowControl w:val="0"/>
      <w:autoSpaceDE w:val="0"/>
      <w:autoSpaceDN w:val="0"/>
      <w:spacing w:before="0" w:after="0"/>
      <w:ind w:left="0" w:right="0"/>
    </w:pPr>
    <w:rPr>
      <w:rFonts w:ascii="Arial MT" w:eastAsia="Arial MT" w:hAnsi="Arial MT" w:cs="Arial MT"/>
      <w:color w:val="auto"/>
      <w:kern w:val="0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7FA"/>
    <w:rPr>
      <w:rFonts w:ascii="Arial MT" w:eastAsia="Arial MT" w:hAnsi="Arial MT" w:cs="Arial MT"/>
      <w:lang w:eastAsia="en-US"/>
    </w:rPr>
  </w:style>
  <w:style w:type="paragraph" w:styleId="Prrafodelista">
    <w:name w:val="List Paragraph"/>
    <w:basedOn w:val="Normal"/>
    <w:uiPriority w:val="34"/>
    <w:qFormat/>
    <w:rsid w:val="0019024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021B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1B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22DA8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DA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F22DA8"/>
    <w:pPr>
      <w:spacing w:after="100"/>
      <w:ind w:left="2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E6EFC"/>
    <w:rPr>
      <w:rFonts w:asciiTheme="majorHAnsi" w:eastAsiaTheme="majorEastAsia" w:hAnsiTheme="majorHAnsi" w:cstheme="majorBidi"/>
      <w:color w:val="3E762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chatgpt.com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.stackoverflow.com/questions/99022/como-lograr-efecto-de-sombra-en-wpf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learn.microsoft.com/es-es/dotnet/api/system.windows.controls.dockpanel?view=windowsdesktop-8.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learn.microsoft.com/es-es/dotnet/api/system.windows.controls.border?view=windowsdesktop-8.0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c-sharpcorner.com/UploadFile/mahesh/wpf-textblock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32F115D7-030D-4125-8A2A-B9219D828B4D%7d\%7b4E63EAAF-83AA-4104-B9ED-14C1F518BB2F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3296BCD748468D97F8E96424B9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01F2-308C-4330-A653-0BCD7ECCEB6E}"/>
      </w:docPartPr>
      <w:docPartBody>
        <w:p w:rsidR="00D37E9E" w:rsidRDefault="00280162" w:rsidP="00280162">
          <w:pPr>
            <w:pStyle w:val="9F3296BCD748468D97F8E96424B9CB8D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2"/>
    <w:rsid w:val="0008411A"/>
    <w:rsid w:val="00092346"/>
    <w:rsid w:val="000A2F48"/>
    <w:rsid w:val="00120BDE"/>
    <w:rsid w:val="001923E8"/>
    <w:rsid w:val="001C38C8"/>
    <w:rsid w:val="00262EF0"/>
    <w:rsid w:val="00280162"/>
    <w:rsid w:val="002A2913"/>
    <w:rsid w:val="002F68D4"/>
    <w:rsid w:val="003A099C"/>
    <w:rsid w:val="00482FC9"/>
    <w:rsid w:val="00507E63"/>
    <w:rsid w:val="0061656B"/>
    <w:rsid w:val="00636CC3"/>
    <w:rsid w:val="007F28F5"/>
    <w:rsid w:val="00AA34E4"/>
    <w:rsid w:val="00B05ACF"/>
    <w:rsid w:val="00B64195"/>
    <w:rsid w:val="00C52CF3"/>
    <w:rsid w:val="00D1368F"/>
    <w:rsid w:val="00D37E9E"/>
    <w:rsid w:val="00D56892"/>
    <w:rsid w:val="00E42F3B"/>
    <w:rsid w:val="00F475FD"/>
    <w:rsid w:val="00F84C9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80162"/>
    <w:rPr>
      <w:color w:val="808080"/>
    </w:rPr>
  </w:style>
  <w:style w:type="paragraph" w:customStyle="1" w:styleId="9F3296BCD748468D97F8E96424B9CB8D">
    <w:name w:val="9F3296BCD748468D97F8E96424B9CB8D"/>
    <w:rsid w:val="00280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{4E63EAAF-83AA-4104-B9ED-14C1F518BB2F}tf56348247_win32</Template>
  <TotalTime>0</TotalTime>
  <Pages>7</Pages>
  <Words>1062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9 – tema 5</vt:lpstr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 – tema 5</dc:title>
  <dc:subject/>
  <dc:creator/>
  <cp:keywords/>
  <dc:description/>
  <cp:lastModifiedBy/>
  <cp:revision>1</cp:revision>
  <dcterms:created xsi:type="dcterms:W3CDTF">2024-12-02T17:55:00Z</dcterms:created>
  <dcterms:modified xsi:type="dcterms:W3CDTF">2024-12-02T17:55:00Z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